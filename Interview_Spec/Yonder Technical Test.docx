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3F9F" w14:textId="4B9BEA0C" w:rsidR="00402A85" w:rsidRDefault="00AA5DA1" w:rsidP="009A3675">
      <w:pPr>
        <w:pStyle w:val="TOCHeading"/>
        <w:spacing w:line="360" w:lineRule="auto"/>
        <w:rPr>
          <w:lang w:val="en-US"/>
        </w:rPr>
      </w:pPr>
      <w:r>
        <w:rPr>
          <w:lang w:val="en-US"/>
        </w:rPr>
        <w:t>Yonder Technical Test</w:t>
      </w:r>
    </w:p>
    <w:p w14:paraId="04432BF7" w14:textId="749883C8" w:rsidR="00AA5DA1" w:rsidRDefault="00AA5DA1" w:rsidP="009A3675">
      <w:pPr>
        <w:spacing w:line="360" w:lineRule="auto"/>
        <w:rPr>
          <w:lang w:val="en-US"/>
        </w:rPr>
      </w:pPr>
      <w:r w:rsidRPr="00AA5DA1">
        <w:rPr>
          <w:rStyle w:val="Heading1Char"/>
        </w:rPr>
        <w:t>Tasks</w:t>
      </w:r>
    </w:p>
    <w:p w14:paraId="1CC2BE07" w14:textId="773843F7" w:rsidR="00AA5DA1" w:rsidRDefault="00AA5DA1" w:rsidP="009A3675">
      <w:pPr>
        <w:spacing w:line="360" w:lineRule="auto"/>
      </w:pPr>
      <w:r>
        <w:t xml:space="preserve">We’d like you to have a look at the attached dataset and perform some tasks: </w:t>
      </w:r>
    </w:p>
    <w:p w14:paraId="7600E09E" w14:textId="2CFD70C2" w:rsidR="00AA5DA1" w:rsidRDefault="00AA5DA1" w:rsidP="009A3675">
      <w:pPr>
        <w:pStyle w:val="ListParagraph"/>
        <w:numPr>
          <w:ilvl w:val="0"/>
          <w:numId w:val="8"/>
        </w:numPr>
        <w:spacing w:line="360" w:lineRule="auto"/>
      </w:pPr>
      <w:r w:rsidRPr="009A3675">
        <w:rPr>
          <w:b/>
          <w:bCs/>
        </w:rPr>
        <w:t>Exploratory analysis</w:t>
      </w:r>
      <w:r>
        <w:t>:</w:t>
      </w:r>
      <w:r w:rsidR="0002276A">
        <w:t xml:space="preserve"> During your exploratory stage, can you tell us:</w:t>
      </w:r>
    </w:p>
    <w:p w14:paraId="11DB8564" w14:textId="22A4341C" w:rsidR="0002276A" w:rsidRDefault="00BA2C94" w:rsidP="0002276A">
      <w:pPr>
        <w:pStyle w:val="ListParagraph"/>
        <w:numPr>
          <w:ilvl w:val="0"/>
          <w:numId w:val="9"/>
        </w:numPr>
        <w:spacing w:line="360" w:lineRule="auto"/>
      </w:pPr>
      <w:r>
        <w:t>How many respondents in the UK think Bobbi Brown offers good value for money?</w:t>
      </w:r>
    </w:p>
    <w:p w14:paraId="106FDFC1" w14:textId="0BA93D02" w:rsidR="00BA2C94" w:rsidRDefault="00BA2C94" w:rsidP="0002276A">
      <w:pPr>
        <w:pStyle w:val="ListParagraph"/>
        <w:numPr>
          <w:ilvl w:val="0"/>
          <w:numId w:val="9"/>
        </w:numPr>
        <w:spacing w:line="360" w:lineRule="auto"/>
      </w:pPr>
      <w:r>
        <w:t xml:space="preserve">Out of all respondents how many agree that at least 3 brands </w:t>
      </w:r>
      <w:r w:rsidR="009769BE">
        <w:t>embrace</w:t>
      </w:r>
      <w:r>
        <w:t xml:space="preserve"> diversity?</w:t>
      </w:r>
    </w:p>
    <w:p w14:paraId="40A1A563" w14:textId="51B7DFC0" w:rsidR="00C44F4F" w:rsidRDefault="00AA5DA1" w:rsidP="009A3675">
      <w:pPr>
        <w:pStyle w:val="ListParagraph"/>
        <w:numPr>
          <w:ilvl w:val="0"/>
          <w:numId w:val="8"/>
        </w:numPr>
        <w:spacing w:line="360" w:lineRule="auto"/>
      </w:pPr>
      <w:r w:rsidRPr="009A3675">
        <w:rPr>
          <w:b/>
          <w:bCs/>
        </w:rPr>
        <w:t>Regression/Key drivers</w:t>
      </w:r>
      <w:r>
        <w:t xml:space="preserve">: </w:t>
      </w:r>
      <w:r w:rsidR="00C44F4F">
        <w:t xml:space="preserve">Run a regression with recommendation (Q.15) as the dependent variable and all of the variables in Q.16 as the independent variable for the brand </w:t>
      </w:r>
      <w:r w:rsidR="00C44F4F" w:rsidRPr="00C44F4F">
        <w:t>Charlotte Tilbury</w:t>
      </w:r>
      <w:r w:rsidR="00C44F4F">
        <w:t>.</w:t>
      </w:r>
    </w:p>
    <w:p w14:paraId="160FB3AD" w14:textId="41C888D8" w:rsidR="00C44F4F" w:rsidRPr="00C44F4F" w:rsidRDefault="00C44F4F" w:rsidP="00C44F4F">
      <w:pPr>
        <w:pStyle w:val="ListParagraph"/>
        <w:spacing w:line="360" w:lineRule="auto"/>
      </w:pPr>
      <w:r w:rsidRPr="00C44F4F">
        <w:t xml:space="preserve">Interpret the results, </w:t>
      </w:r>
      <w:r>
        <w:t xml:space="preserve">as well as </w:t>
      </w:r>
      <w:r w:rsidRPr="00C44F4F">
        <w:t>the implications and limitations.</w:t>
      </w:r>
    </w:p>
    <w:p w14:paraId="5029E4C4" w14:textId="5F18497F" w:rsidR="00AA5DA1" w:rsidRDefault="00AA5DA1" w:rsidP="009A3675">
      <w:pPr>
        <w:pStyle w:val="ListParagraph"/>
        <w:numPr>
          <w:ilvl w:val="0"/>
          <w:numId w:val="8"/>
        </w:numPr>
        <w:spacing w:line="360" w:lineRule="auto"/>
      </w:pPr>
      <w:r w:rsidRPr="009A3675">
        <w:rPr>
          <w:b/>
          <w:bCs/>
        </w:rPr>
        <w:t>Anything else</w:t>
      </w:r>
      <w:r>
        <w:t>: what more do you think could be done on this dataset?</w:t>
      </w:r>
      <w:r w:rsidR="00B26F79">
        <w:t xml:space="preserve"> What additional analysis would you suggest and how would that benefit the client?</w:t>
      </w:r>
    </w:p>
    <w:p w14:paraId="107093A6" w14:textId="77777777" w:rsidR="00B26F79" w:rsidRDefault="00B26F79" w:rsidP="0020068F">
      <w:pPr>
        <w:pStyle w:val="ListParagraph"/>
        <w:spacing w:line="360" w:lineRule="auto"/>
      </w:pPr>
    </w:p>
    <w:p w14:paraId="0FFF4284" w14:textId="170CB10D" w:rsidR="00AA5DA1" w:rsidRDefault="005E1E01" w:rsidP="009A3675">
      <w:pPr>
        <w:pStyle w:val="Heading1"/>
        <w:spacing w:line="360" w:lineRule="auto"/>
      </w:pPr>
      <w:r>
        <w:t>Programming l</w:t>
      </w:r>
      <w:r w:rsidR="00AA5DA1">
        <w:t>anguage</w:t>
      </w:r>
    </w:p>
    <w:p w14:paraId="7129181E" w14:textId="660198B7" w:rsidR="00AA5DA1" w:rsidRPr="00AA5DA1" w:rsidRDefault="00AA5DA1" w:rsidP="009A3675">
      <w:pPr>
        <w:pStyle w:val="BodyText"/>
        <w:spacing w:line="360" w:lineRule="auto"/>
      </w:pPr>
      <w:r>
        <w:t>You are free to do the analysis in the</w:t>
      </w:r>
      <w:r w:rsidR="005E1E01">
        <w:t xml:space="preserve"> programming</w:t>
      </w:r>
      <w:r>
        <w:t xml:space="preserve"> language of your choice, be it Python or R</w:t>
      </w:r>
      <w:r w:rsidR="00C846BB">
        <w:t xml:space="preserve"> </w:t>
      </w:r>
      <w:r w:rsidR="00E50611">
        <w:t xml:space="preserve">or </w:t>
      </w:r>
      <w:r w:rsidR="00C846BB">
        <w:t>a combination of them</w:t>
      </w:r>
      <w:r>
        <w:t xml:space="preserve">. Either way, we want to see your </w:t>
      </w:r>
      <w:r w:rsidRPr="00905D08">
        <w:t xml:space="preserve">documented </w:t>
      </w:r>
      <w:r w:rsidR="00AA4B17" w:rsidRPr="00905D08">
        <w:t>code</w:t>
      </w:r>
      <w:r>
        <w:t xml:space="preserve"> as one of the deliverables.  </w:t>
      </w:r>
    </w:p>
    <w:p w14:paraId="47C106F2" w14:textId="1477078E" w:rsidR="00AA5DA1" w:rsidRDefault="00AA5DA1" w:rsidP="009A3675">
      <w:pPr>
        <w:pStyle w:val="Heading1"/>
        <w:spacing w:line="360" w:lineRule="auto"/>
      </w:pPr>
      <w:r>
        <w:t>Presentation</w:t>
      </w:r>
    </w:p>
    <w:p w14:paraId="069D9B6B" w14:textId="131B5C8C" w:rsidR="003C731C" w:rsidRDefault="003C731C" w:rsidP="003C731C">
      <w:pPr>
        <w:pStyle w:val="BodyText"/>
        <w:spacing w:line="360" w:lineRule="auto"/>
      </w:pPr>
      <w:r>
        <w:t xml:space="preserve">Besides the script, we’d like you to present the findings in the format of your choice. The audience will be a mix of non-technical and technical audience. </w:t>
      </w:r>
    </w:p>
    <w:p w14:paraId="227AFFBD" w14:textId="54FB4AC6" w:rsidR="003C731C" w:rsidRPr="003C731C" w:rsidRDefault="003C731C" w:rsidP="003C731C">
      <w:pPr>
        <w:pStyle w:val="BodyText"/>
        <w:spacing w:line="360" w:lineRule="auto"/>
      </w:pPr>
      <w:r>
        <w:t xml:space="preserve">If you are successful in the </w:t>
      </w:r>
      <w:r w:rsidR="00FC4477">
        <w:t>first stage</w:t>
      </w:r>
      <w:r>
        <w:t xml:space="preserve">, </w:t>
      </w:r>
      <w:r w:rsidR="00FC4477" w:rsidRPr="00FC4477">
        <w:t xml:space="preserve">you will be invited to the second stage, during which you will present </w:t>
      </w:r>
      <w:r w:rsidR="00FC4477">
        <w:t>the</w:t>
      </w:r>
      <w:r w:rsidR="00FC4477" w:rsidRPr="00FC4477">
        <w:t xml:space="preserve"> results to our team</w:t>
      </w:r>
      <w:r>
        <w:t>.</w:t>
      </w:r>
    </w:p>
    <w:p w14:paraId="7341AE0E" w14:textId="3C410364" w:rsidR="009A3675" w:rsidRDefault="009A3675" w:rsidP="003C731C">
      <w:pPr>
        <w:pStyle w:val="Heading1"/>
        <w:spacing w:line="360" w:lineRule="auto"/>
      </w:pPr>
      <w:r>
        <w:t>Timing</w:t>
      </w:r>
    </w:p>
    <w:p w14:paraId="49B51844" w14:textId="510052D8" w:rsidR="003C731C" w:rsidRPr="003C731C" w:rsidRDefault="003C731C" w:rsidP="003C731C">
      <w:pPr>
        <w:pStyle w:val="BodyText"/>
      </w:pPr>
      <w:r>
        <w:t>You have one week from the receipt of this task to complete. If you require more time, please do let us know.</w:t>
      </w:r>
    </w:p>
    <w:p w14:paraId="5BE2F690" w14:textId="08D45739" w:rsidR="009A3675" w:rsidRPr="00213372" w:rsidRDefault="009A3675" w:rsidP="009A3675">
      <w:pPr>
        <w:pStyle w:val="BodyText"/>
        <w:spacing w:line="360" w:lineRule="auto"/>
        <w:rPr>
          <w:color w:val="auto"/>
        </w:rPr>
      </w:pPr>
    </w:p>
    <w:sectPr w:rsidR="009A3675" w:rsidRPr="00213372" w:rsidSect="00B71FFF">
      <w:headerReference w:type="default" r:id="rId8"/>
      <w:footerReference w:type="default" r:id="rId9"/>
      <w:headerReference w:type="first" r:id="rId10"/>
      <w:pgSz w:w="11906" w:h="16838" w:code="9"/>
      <w:pgMar w:top="1701" w:right="964" w:bottom="1418" w:left="964" w:header="73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2377" w14:textId="77777777" w:rsidR="006865E5" w:rsidRDefault="006865E5" w:rsidP="00B31197">
      <w:r>
        <w:separator/>
      </w:r>
    </w:p>
  </w:endnote>
  <w:endnote w:type="continuationSeparator" w:id="0">
    <w:p w14:paraId="02149755" w14:textId="77777777" w:rsidR="006865E5" w:rsidRDefault="006865E5" w:rsidP="00B3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357A" w14:textId="77777777" w:rsidR="00B31B44" w:rsidRPr="00437289" w:rsidRDefault="00B31B44" w:rsidP="00437289">
    <w:pPr>
      <w:pStyle w:val="Footer"/>
      <w:rPr>
        <w:rFonts w:cstheme="minorHAnsi"/>
      </w:rPr>
    </w:pPr>
  </w:p>
  <w:tbl>
    <w:tblPr>
      <w:tblStyle w:val="Yondertablestyle"/>
      <w:tblW w:w="10890" w:type="dxa"/>
      <w:tblInd w:w="-510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2269"/>
      <w:gridCol w:w="6352"/>
      <w:gridCol w:w="2269"/>
    </w:tblGrid>
    <w:tr w:rsidR="00B31B44" w:rsidRPr="00437289" w14:paraId="02E7E42A" w14:textId="77777777" w:rsidTr="00211399">
      <w:tc>
        <w:tcPr>
          <w:tcW w:w="2268" w:type="dxa"/>
          <w:tcBorders>
            <w:left w:val="nil"/>
            <w:bottom w:val="nil"/>
            <w:right w:val="nil"/>
          </w:tcBorders>
          <w:hideMark/>
        </w:tcPr>
        <w:p w14:paraId="30C42F9C" w14:textId="77777777" w:rsidR="00B31B44" w:rsidRPr="00437289" w:rsidRDefault="00B31B44" w:rsidP="00437289">
          <w:pPr>
            <w:pStyle w:val="Footer"/>
            <w:rPr>
              <w:rFonts w:cstheme="minorHAnsi"/>
              <w:b/>
              <w:caps/>
            </w:rPr>
          </w:pPr>
          <w:r w:rsidRPr="00437289">
            <w:rPr>
              <w:rFonts w:cstheme="minorHAnsi"/>
            </w:rPr>
            <w:t>Yonder</w:t>
          </w:r>
        </w:p>
      </w:tc>
      <w:tc>
        <w:tcPr>
          <w:tcW w:w="6350" w:type="dxa"/>
          <w:tcBorders>
            <w:left w:val="nil"/>
            <w:bottom w:val="nil"/>
            <w:right w:val="nil"/>
          </w:tcBorders>
          <w:hideMark/>
        </w:tcPr>
        <w:p w14:paraId="7163468B" w14:textId="6E09AF2B" w:rsidR="00B31B44" w:rsidRPr="00437289" w:rsidRDefault="00282EB2" w:rsidP="00437289">
          <w:pPr>
            <w:pStyle w:val="Footer"/>
            <w:jc w:val="center"/>
            <w:rPr>
              <w:rFonts w:cstheme="minorHAnsi"/>
              <w:b/>
              <w:caps/>
            </w:rPr>
          </w:pPr>
          <w:r>
            <w:rPr>
              <w:rFonts w:cstheme="minorHAnsi"/>
            </w:rPr>
            <w:t>Yonder Technical Test</w:t>
          </w:r>
        </w:p>
      </w:tc>
      <w:tc>
        <w:tcPr>
          <w:tcW w:w="2268" w:type="dxa"/>
          <w:tcBorders>
            <w:left w:val="nil"/>
            <w:bottom w:val="nil"/>
            <w:right w:val="nil"/>
          </w:tcBorders>
          <w:hideMark/>
        </w:tcPr>
        <w:p w14:paraId="089623CB" w14:textId="77777777" w:rsidR="00B31B44" w:rsidRPr="00437289" w:rsidRDefault="00B31B44" w:rsidP="00437289">
          <w:pPr>
            <w:pStyle w:val="Footer"/>
            <w:jc w:val="right"/>
            <w:rPr>
              <w:rFonts w:cstheme="minorHAnsi"/>
              <w:b/>
              <w:caps/>
            </w:rPr>
          </w:pPr>
          <w:r w:rsidRPr="00437289">
            <w:rPr>
              <w:rFonts w:cstheme="minorHAnsi"/>
            </w:rPr>
            <w:fldChar w:fldCharType="begin"/>
          </w:r>
          <w:r w:rsidRPr="00437289">
            <w:rPr>
              <w:rFonts w:cstheme="minorHAnsi"/>
            </w:rPr>
            <w:instrText xml:space="preserve"> PAGE  \* Arabic  \* MERGEFORMAT </w:instrText>
          </w:r>
          <w:r w:rsidRPr="00437289">
            <w:rPr>
              <w:rFonts w:cstheme="minorHAnsi"/>
            </w:rPr>
            <w:fldChar w:fldCharType="separate"/>
          </w:r>
          <w:r w:rsidRPr="00437289">
            <w:rPr>
              <w:rFonts w:cstheme="minorHAnsi"/>
            </w:rPr>
            <w:t>1</w:t>
          </w:r>
          <w:r w:rsidRPr="00437289">
            <w:rPr>
              <w:rFonts w:cstheme="minorHAnsi"/>
            </w:rPr>
            <w:fldChar w:fldCharType="end"/>
          </w:r>
        </w:p>
      </w:tc>
    </w:tr>
  </w:tbl>
  <w:p w14:paraId="1528C254" w14:textId="77777777" w:rsidR="008A7A67" w:rsidRPr="008C2A1B" w:rsidRDefault="008A7A67" w:rsidP="008C2A1B">
    <w:pPr>
      <w:pStyle w:val="Footer"/>
      <w:spacing w:line="240" w:lineRule="auto"/>
      <w:rPr>
        <w:rFonts w:cstheme="minorHAnsi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A1457" w14:textId="77777777" w:rsidR="006865E5" w:rsidRDefault="006865E5" w:rsidP="00B31197">
      <w:r>
        <w:separator/>
      </w:r>
    </w:p>
  </w:footnote>
  <w:footnote w:type="continuationSeparator" w:id="0">
    <w:p w14:paraId="05DA7069" w14:textId="77777777" w:rsidR="006865E5" w:rsidRDefault="006865E5" w:rsidP="00B31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219F" w14:textId="77777777" w:rsidR="008A7A67" w:rsidRDefault="008A7A6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6BBA0ECA" wp14:editId="5BD6410F">
              <wp:simplePos x="0" y="0"/>
              <wp:positionH relativeFrom="column">
                <wp:align>right</wp:align>
              </wp:positionH>
              <wp:positionV relativeFrom="page">
                <wp:posOffset>288290</wp:posOffset>
              </wp:positionV>
              <wp:extent cx="1566000" cy="226800"/>
              <wp:effectExtent l="57150" t="0" r="0" b="1905"/>
              <wp:wrapNone/>
              <wp:docPr id="2" name="Group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6000" cy="226800"/>
                        <a:chOff x="0" y="0"/>
                        <a:chExt cx="6331585" cy="913765"/>
                      </a:xfrm>
                      <a:solidFill>
                        <a:schemeClr val="bg2"/>
                      </a:solidFill>
                    </wpg:grpSpPr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0" y="681038"/>
                          <a:ext cx="223520" cy="224155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5"/>
                      <wps:cNvSpPr>
                        <a:spLocks/>
                      </wps:cNvSpPr>
                      <wps:spPr bwMode="auto">
                        <a:xfrm>
                          <a:off x="209550" y="9525"/>
                          <a:ext cx="758825" cy="897255"/>
                        </a:xfrm>
                        <a:custGeom>
                          <a:avLst/>
                          <a:gdLst>
                            <a:gd name="T0" fmla="*/ 1195 w 1195"/>
                            <a:gd name="T1" fmla="*/ 0 h 1413"/>
                            <a:gd name="T2" fmla="*/ 774 w 1195"/>
                            <a:gd name="T3" fmla="*/ 883 h 1413"/>
                            <a:gd name="T4" fmla="*/ 774 w 1195"/>
                            <a:gd name="T5" fmla="*/ 1413 h 1413"/>
                            <a:gd name="T6" fmla="*/ 428 w 1195"/>
                            <a:gd name="T7" fmla="*/ 1413 h 1413"/>
                            <a:gd name="T8" fmla="*/ 428 w 1195"/>
                            <a:gd name="T9" fmla="*/ 883 h 1413"/>
                            <a:gd name="T10" fmla="*/ 0 w 1195"/>
                            <a:gd name="T11" fmla="*/ 0 h 1413"/>
                            <a:gd name="T12" fmla="*/ 377 w 1195"/>
                            <a:gd name="T13" fmla="*/ 0 h 1413"/>
                            <a:gd name="T14" fmla="*/ 598 w 1195"/>
                            <a:gd name="T15" fmla="*/ 486 h 1413"/>
                            <a:gd name="T16" fmla="*/ 818 w 1195"/>
                            <a:gd name="T17" fmla="*/ 0 h 1413"/>
                            <a:gd name="T18" fmla="*/ 1195 w 1195"/>
                            <a:gd name="T19" fmla="*/ 0 h 1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195" h="1413">
                              <a:moveTo>
                                <a:pt x="1195" y="0"/>
                              </a:moveTo>
                              <a:lnTo>
                                <a:pt x="774" y="883"/>
                              </a:lnTo>
                              <a:lnTo>
                                <a:pt x="774" y="1413"/>
                              </a:lnTo>
                              <a:lnTo>
                                <a:pt x="428" y="1413"/>
                              </a:lnTo>
                              <a:lnTo>
                                <a:pt x="428" y="883"/>
                              </a:lnTo>
                              <a:lnTo>
                                <a:pt x="0" y="0"/>
                              </a:lnTo>
                              <a:lnTo>
                                <a:pt x="377" y="0"/>
                              </a:lnTo>
                              <a:lnTo>
                                <a:pt x="598" y="486"/>
                              </a:lnTo>
                              <a:lnTo>
                                <a:pt x="818" y="0"/>
                              </a:lnTo>
                              <a:lnTo>
                                <a:pt x="1195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6"/>
                      <wps:cNvSpPr>
                        <a:spLocks noEditPoints="1"/>
                      </wps:cNvSpPr>
                      <wps:spPr bwMode="auto">
                        <a:xfrm>
                          <a:off x="1104900" y="0"/>
                          <a:ext cx="678180" cy="913765"/>
                        </a:xfrm>
                        <a:custGeom>
                          <a:avLst/>
                          <a:gdLst>
                            <a:gd name="T0" fmla="*/ 170 w 170"/>
                            <a:gd name="T1" fmla="*/ 114 h 228"/>
                            <a:gd name="T2" fmla="*/ 167 w 170"/>
                            <a:gd name="T3" fmla="*/ 162 h 228"/>
                            <a:gd name="T4" fmla="*/ 147 w 170"/>
                            <a:gd name="T5" fmla="*/ 203 h 228"/>
                            <a:gd name="T6" fmla="*/ 85 w 170"/>
                            <a:gd name="T7" fmla="*/ 228 h 228"/>
                            <a:gd name="T8" fmla="*/ 22 w 170"/>
                            <a:gd name="T9" fmla="*/ 203 h 228"/>
                            <a:gd name="T10" fmla="*/ 2 w 170"/>
                            <a:gd name="T11" fmla="*/ 162 h 228"/>
                            <a:gd name="T12" fmla="*/ 0 w 170"/>
                            <a:gd name="T13" fmla="*/ 114 h 228"/>
                            <a:gd name="T14" fmla="*/ 2 w 170"/>
                            <a:gd name="T15" fmla="*/ 66 h 228"/>
                            <a:gd name="T16" fmla="*/ 22 w 170"/>
                            <a:gd name="T17" fmla="*/ 25 h 228"/>
                            <a:gd name="T18" fmla="*/ 85 w 170"/>
                            <a:gd name="T19" fmla="*/ 0 h 228"/>
                            <a:gd name="T20" fmla="*/ 147 w 170"/>
                            <a:gd name="T21" fmla="*/ 25 h 228"/>
                            <a:gd name="T22" fmla="*/ 167 w 170"/>
                            <a:gd name="T23" fmla="*/ 66 h 228"/>
                            <a:gd name="T24" fmla="*/ 170 w 170"/>
                            <a:gd name="T25" fmla="*/ 114 h 228"/>
                            <a:gd name="T26" fmla="*/ 115 w 170"/>
                            <a:gd name="T27" fmla="*/ 114 h 228"/>
                            <a:gd name="T28" fmla="*/ 107 w 170"/>
                            <a:gd name="T29" fmla="*/ 59 h 228"/>
                            <a:gd name="T30" fmla="*/ 85 w 170"/>
                            <a:gd name="T31" fmla="*/ 49 h 228"/>
                            <a:gd name="T32" fmla="*/ 63 w 170"/>
                            <a:gd name="T33" fmla="*/ 59 h 228"/>
                            <a:gd name="T34" fmla="*/ 55 w 170"/>
                            <a:gd name="T35" fmla="*/ 114 h 228"/>
                            <a:gd name="T36" fmla="*/ 63 w 170"/>
                            <a:gd name="T37" fmla="*/ 168 h 228"/>
                            <a:gd name="T38" fmla="*/ 85 w 170"/>
                            <a:gd name="T39" fmla="*/ 179 h 228"/>
                            <a:gd name="T40" fmla="*/ 107 w 170"/>
                            <a:gd name="T41" fmla="*/ 168 h 228"/>
                            <a:gd name="T42" fmla="*/ 115 w 170"/>
                            <a:gd name="T43" fmla="*/ 114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70" h="228">
                              <a:moveTo>
                                <a:pt x="170" y="114"/>
                              </a:moveTo>
                              <a:cubicBezTo>
                                <a:pt x="170" y="137"/>
                                <a:pt x="169" y="153"/>
                                <a:pt x="167" y="162"/>
                              </a:cubicBezTo>
                              <a:cubicBezTo>
                                <a:pt x="165" y="179"/>
                                <a:pt x="158" y="192"/>
                                <a:pt x="147" y="203"/>
                              </a:cubicBezTo>
                              <a:cubicBezTo>
                                <a:pt x="131" y="219"/>
                                <a:pt x="110" y="228"/>
                                <a:pt x="85" y="228"/>
                              </a:cubicBezTo>
                              <a:cubicBezTo>
                                <a:pt x="60" y="228"/>
                                <a:pt x="39" y="219"/>
                                <a:pt x="22" y="203"/>
                              </a:cubicBezTo>
                              <a:cubicBezTo>
                                <a:pt x="12" y="192"/>
                                <a:pt x="5" y="179"/>
                                <a:pt x="2" y="162"/>
                              </a:cubicBezTo>
                              <a:cubicBezTo>
                                <a:pt x="0" y="153"/>
                                <a:pt x="0" y="137"/>
                                <a:pt x="0" y="114"/>
                              </a:cubicBezTo>
                              <a:cubicBezTo>
                                <a:pt x="0" y="91"/>
                                <a:pt x="0" y="75"/>
                                <a:pt x="2" y="66"/>
                              </a:cubicBezTo>
                              <a:cubicBezTo>
                                <a:pt x="5" y="49"/>
                                <a:pt x="12" y="36"/>
                                <a:pt x="22" y="25"/>
                              </a:cubicBezTo>
                              <a:cubicBezTo>
                                <a:pt x="39" y="9"/>
                                <a:pt x="60" y="0"/>
                                <a:pt x="85" y="0"/>
                              </a:cubicBezTo>
                              <a:cubicBezTo>
                                <a:pt x="110" y="0"/>
                                <a:pt x="131" y="9"/>
                                <a:pt x="147" y="25"/>
                              </a:cubicBezTo>
                              <a:cubicBezTo>
                                <a:pt x="158" y="36"/>
                                <a:pt x="165" y="49"/>
                                <a:pt x="167" y="66"/>
                              </a:cubicBezTo>
                              <a:cubicBezTo>
                                <a:pt x="169" y="75"/>
                                <a:pt x="170" y="91"/>
                                <a:pt x="170" y="114"/>
                              </a:cubicBezTo>
                              <a:close/>
                              <a:moveTo>
                                <a:pt x="115" y="114"/>
                              </a:moveTo>
                              <a:cubicBezTo>
                                <a:pt x="115" y="84"/>
                                <a:pt x="112" y="66"/>
                                <a:pt x="107" y="59"/>
                              </a:cubicBezTo>
                              <a:cubicBezTo>
                                <a:pt x="102" y="52"/>
                                <a:pt x="94" y="49"/>
                                <a:pt x="85" y="49"/>
                              </a:cubicBezTo>
                              <a:cubicBezTo>
                                <a:pt x="75" y="49"/>
                                <a:pt x="68" y="52"/>
                                <a:pt x="63" y="59"/>
                              </a:cubicBezTo>
                              <a:cubicBezTo>
                                <a:pt x="57" y="66"/>
                                <a:pt x="55" y="84"/>
                                <a:pt x="55" y="114"/>
                              </a:cubicBezTo>
                              <a:cubicBezTo>
                                <a:pt x="55" y="143"/>
                                <a:pt x="57" y="161"/>
                                <a:pt x="63" y="168"/>
                              </a:cubicBezTo>
                              <a:cubicBezTo>
                                <a:pt x="68" y="175"/>
                                <a:pt x="75" y="179"/>
                                <a:pt x="85" y="179"/>
                              </a:cubicBezTo>
                              <a:cubicBezTo>
                                <a:pt x="94" y="179"/>
                                <a:pt x="102" y="175"/>
                                <a:pt x="107" y="168"/>
                              </a:cubicBezTo>
                              <a:cubicBezTo>
                                <a:pt x="112" y="161"/>
                                <a:pt x="115" y="143"/>
                                <a:pt x="115" y="114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2095500" y="9525"/>
                          <a:ext cx="698500" cy="897255"/>
                        </a:xfrm>
                        <a:custGeom>
                          <a:avLst/>
                          <a:gdLst>
                            <a:gd name="T0" fmla="*/ 1100 w 1100"/>
                            <a:gd name="T1" fmla="*/ 1413 h 1413"/>
                            <a:gd name="T2" fmla="*/ 798 w 1100"/>
                            <a:gd name="T3" fmla="*/ 1413 h 1413"/>
                            <a:gd name="T4" fmla="*/ 346 w 1100"/>
                            <a:gd name="T5" fmla="*/ 700 h 1413"/>
                            <a:gd name="T6" fmla="*/ 346 w 1100"/>
                            <a:gd name="T7" fmla="*/ 1413 h 1413"/>
                            <a:gd name="T8" fmla="*/ 0 w 1100"/>
                            <a:gd name="T9" fmla="*/ 1413 h 1413"/>
                            <a:gd name="T10" fmla="*/ 0 w 1100"/>
                            <a:gd name="T11" fmla="*/ 0 h 1413"/>
                            <a:gd name="T12" fmla="*/ 302 w 1100"/>
                            <a:gd name="T13" fmla="*/ 0 h 1413"/>
                            <a:gd name="T14" fmla="*/ 754 w 1100"/>
                            <a:gd name="T15" fmla="*/ 713 h 1413"/>
                            <a:gd name="T16" fmla="*/ 754 w 1100"/>
                            <a:gd name="T17" fmla="*/ 0 h 1413"/>
                            <a:gd name="T18" fmla="*/ 1100 w 1100"/>
                            <a:gd name="T19" fmla="*/ 0 h 1413"/>
                            <a:gd name="T20" fmla="*/ 1100 w 1100"/>
                            <a:gd name="T21" fmla="*/ 1413 h 1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00" h="1413">
                              <a:moveTo>
                                <a:pt x="1100" y="1413"/>
                              </a:moveTo>
                              <a:lnTo>
                                <a:pt x="798" y="1413"/>
                              </a:lnTo>
                              <a:lnTo>
                                <a:pt x="346" y="700"/>
                              </a:lnTo>
                              <a:lnTo>
                                <a:pt x="346" y="1413"/>
                              </a:lnTo>
                              <a:lnTo>
                                <a:pt x="0" y="1413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754" y="713"/>
                              </a:lnTo>
                              <a:lnTo>
                                <a:pt x="754" y="0"/>
                              </a:lnTo>
                              <a:lnTo>
                                <a:pt x="1100" y="0"/>
                              </a:lnTo>
                              <a:lnTo>
                                <a:pt x="1100" y="141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8"/>
                      <wps:cNvSpPr>
                        <a:spLocks noEditPoints="1"/>
                      </wps:cNvSpPr>
                      <wps:spPr bwMode="auto">
                        <a:xfrm>
                          <a:off x="3233737" y="9525"/>
                          <a:ext cx="662305" cy="897255"/>
                        </a:xfrm>
                        <a:custGeom>
                          <a:avLst/>
                          <a:gdLst>
                            <a:gd name="T0" fmla="*/ 166 w 166"/>
                            <a:gd name="T1" fmla="*/ 112 h 224"/>
                            <a:gd name="T2" fmla="*/ 164 w 166"/>
                            <a:gd name="T3" fmla="*/ 160 h 224"/>
                            <a:gd name="T4" fmla="*/ 143 w 166"/>
                            <a:gd name="T5" fmla="*/ 202 h 224"/>
                            <a:gd name="T6" fmla="*/ 83 w 166"/>
                            <a:gd name="T7" fmla="*/ 224 h 224"/>
                            <a:gd name="T8" fmla="*/ 0 w 166"/>
                            <a:gd name="T9" fmla="*/ 224 h 224"/>
                            <a:gd name="T10" fmla="*/ 0 w 166"/>
                            <a:gd name="T11" fmla="*/ 0 h 224"/>
                            <a:gd name="T12" fmla="*/ 83 w 166"/>
                            <a:gd name="T13" fmla="*/ 0 h 224"/>
                            <a:gd name="T14" fmla="*/ 143 w 166"/>
                            <a:gd name="T15" fmla="*/ 22 h 224"/>
                            <a:gd name="T16" fmla="*/ 164 w 166"/>
                            <a:gd name="T17" fmla="*/ 64 h 224"/>
                            <a:gd name="T18" fmla="*/ 166 w 166"/>
                            <a:gd name="T19" fmla="*/ 112 h 224"/>
                            <a:gd name="T20" fmla="*/ 111 w 166"/>
                            <a:gd name="T21" fmla="*/ 112 h 224"/>
                            <a:gd name="T22" fmla="*/ 105 w 166"/>
                            <a:gd name="T23" fmla="*/ 62 h 224"/>
                            <a:gd name="T24" fmla="*/ 79 w 166"/>
                            <a:gd name="T25" fmla="*/ 49 h 224"/>
                            <a:gd name="T26" fmla="*/ 55 w 166"/>
                            <a:gd name="T27" fmla="*/ 49 h 224"/>
                            <a:gd name="T28" fmla="*/ 55 w 166"/>
                            <a:gd name="T29" fmla="*/ 175 h 224"/>
                            <a:gd name="T30" fmla="*/ 79 w 166"/>
                            <a:gd name="T31" fmla="*/ 175 h 224"/>
                            <a:gd name="T32" fmla="*/ 105 w 166"/>
                            <a:gd name="T33" fmla="*/ 162 h 224"/>
                            <a:gd name="T34" fmla="*/ 110 w 166"/>
                            <a:gd name="T35" fmla="*/ 149 h 224"/>
                            <a:gd name="T36" fmla="*/ 111 w 166"/>
                            <a:gd name="T37" fmla="*/ 112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6" h="224">
                              <a:moveTo>
                                <a:pt x="166" y="112"/>
                              </a:moveTo>
                              <a:cubicBezTo>
                                <a:pt x="166" y="137"/>
                                <a:pt x="166" y="153"/>
                                <a:pt x="164" y="160"/>
                              </a:cubicBezTo>
                              <a:cubicBezTo>
                                <a:pt x="162" y="176"/>
                                <a:pt x="155" y="190"/>
                                <a:pt x="143" y="202"/>
                              </a:cubicBezTo>
                              <a:cubicBezTo>
                                <a:pt x="128" y="216"/>
                                <a:pt x="108" y="224"/>
                                <a:pt x="83" y="224"/>
                              </a:cubicBezTo>
                              <a:cubicBezTo>
                                <a:pt x="0" y="224"/>
                                <a:pt x="0" y="224"/>
                                <a:pt x="0" y="224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83" y="0"/>
                                <a:pt x="83" y="0"/>
                                <a:pt x="83" y="0"/>
                              </a:cubicBezTo>
                              <a:cubicBezTo>
                                <a:pt x="108" y="0"/>
                                <a:pt x="128" y="7"/>
                                <a:pt x="143" y="22"/>
                              </a:cubicBezTo>
                              <a:cubicBezTo>
                                <a:pt x="155" y="34"/>
                                <a:pt x="162" y="47"/>
                                <a:pt x="164" y="64"/>
                              </a:cubicBezTo>
                              <a:cubicBezTo>
                                <a:pt x="166" y="71"/>
                                <a:pt x="166" y="87"/>
                                <a:pt x="166" y="112"/>
                              </a:cubicBezTo>
                              <a:close/>
                              <a:moveTo>
                                <a:pt x="111" y="112"/>
                              </a:moveTo>
                              <a:cubicBezTo>
                                <a:pt x="111" y="84"/>
                                <a:pt x="109" y="67"/>
                                <a:pt x="105" y="62"/>
                              </a:cubicBezTo>
                              <a:cubicBezTo>
                                <a:pt x="100" y="53"/>
                                <a:pt x="91" y="49"/>
                                <a:pt x="79" y="49"/>
                              </a:cubicBezTo>
                              <a:cubicBezTo>
                                <a:pt x="55" y="49"/>
                                <a:pt x="55" y="49"/>
                                <a:pt x="55" y="49"/>
                              </a:cubicBezTo>
                              <a:cubicBezTo>
                                <a:pt x="55" y="175"/>
                                <a:pt x="55" y="175"/>
                                <a:pt x="55" y="175"/>
                              </a:cubicBezTo>
                              <a:cubicBezTo>
                                <a:pt x="79" y="175"/>
                                <a:pt x="79" y="175"/>
                                <a:pt x="79" y="175"/>
                              </a:cubicBezTo>
                              <a:cubicBezTo>
                                <a:pt x="91" y="175"/>
                                <a:pt x="100" y="171"/>
                                <a:pt x="105" y="162"/>
                              </a:cubicBezTo>
                              <a:cubicBezTo>
                                <a:pt x="108" y="159"/>
                                <a:pt x="109" y="154"/>
                                <a:pt x="110" y="149"/>
                              </a:cubicBezTo>
                              <a:cubicBezTo>
                                <a:pt x="111" y="142"/>
                                <a:pt x="111" y="130"/>
                                <a:pt x="111" y="112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9"/>
                      <wps:cNvSpPr>
                        <a:spLocks/>
                      </wps:cNvSpPr>
                      <wps:spPr bwMode="auto">
                        <a:xfrm>
                          <a:off x="4462462" y="9525"/>
                          <a:ext cx="582930" cy="897255"/>
                        </a:xfrm>
                        <a:custGeom>
                          <a:avLst/>
                          <a:gdLst>
                            <a:gd name="T0" fmla="*/ 918 w 918"/>
                            <a:gd name="T1" fmla="*/ 1413 h 1413"/>
                            <a:gd name="T2" fmla="*/ 0 w 918"/>
                            <a:gd name="T3" fmla="*/ 1413 h 1413"/>
                            <a:gd name="T4" fmla="*/ 0 w 918"/>
                            <a:gd name="T5" fmla="*/ 0 h 1413"/>
                            <a:gd name="T6" fmla="*/ 918 w 918"/>
                            <a:gd name="T7" fmla="*/ 0 h 1413"/>
                            <a:gd name="T8" fmla="*/ 918 w 918"/>
                            <a:gd name="T9" fmla="*/ 309 h 1413"/>
                            <a:gd name="T10" fmla="*/ 346 w 918"/>
                            <a:gd name="T11" fmla="*/ 309 h 1413"/>
                            <a:gd name="T12" fmla="*/ 346 w 918"/>
                            <a:gd name="T13" fmla="*/ 542 h 1413"/>
                            <a:gd name="T14" fmla="*/ 868 w 918"/>
                            <a:gd name="T15" fmla="*/ 542 h 1413"/>
                            <a:gd name="T16" fmla="*/ 868 w 918"/>
                            <a:gd name="T17" fmla="*/ 852 h 1413"/>
                            <a:gd name="T18" fmla="*/ 346 w 918"/>
                            <a:gd name="T19" fmla="*/ 852 h 1413"/>
                            <a:gd name="T20" fmla="*/ 346 w 918"/>
                            <a:gd name="T21" fmla="*/ 1104 h 1413"/>
                            <a:gd name="T22" fmla="*/ 918 w 918"/>
                            <a:gd name="T23" fmla="*/ 1104 h 1413"/>
                            <a:gd name="T24" fmla="*/ 918 w 918"/>
                            <a:gd name="T25" fmla="*/ 1413 h 1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18" h="1413">
                              <a:moveTo>
                                <a:pt x="918" y="1413"/>
                              </a:moveTo>
                              <a:lnTo>
                                <a:pt x="0" y="1413"/>
                              </a:lnTo>
                              <a:lnTo>
                                <a:pt x="0" y="0"/>
                              </a:lnTo>
                              <a:lnTo>
                                <a:pt x="918" y="0"/>
                              </a:lnTo>
                              <a:lnTo>
                                <a:pt x="918" y="309"/>
                              </a:lnTo>
                              <a:lnTo>
                                <a:pt x="346" y="309"/>
                              </a:lnTo>
                              <a:lnTo>
                                <a:pt x="346" y="542"/>
                              </a:lnTo>
                              <a:lnTo>
                                <a:pt x="868" y="542"/>
                              </a:lnTo>
                              <a:lnTo>
                                <a:pt x="868" y="852"/>
                              </a:lnTo>
                              <a:lnTo>
                                <a:pt x="346" y="852"/>
                              </a:lnTo>
                              <a:lnTo>
                                <a:pt x="346" y="1104"/>
                              </a:lnTo>
                              <a:lnTo>
                                <a:pt x="918" y="1104"/>
                              </a:lnTo>
                              <a:lnTo>
                                <a:pt x="918" y="141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0"/>
                      <wps:cNvSpPr>
                        <a:spLocks noEditPoints="1"/>
                      </wps:cNvSpPr>
                      <wps:spPr bwMode="auto">
                        <a:xfrm>
                          <a:off x="5724525" y="9525"/>
                          <a:ext cx="607060" cy="897255"/>
                        </a:xfrm>
                        <a:custGeom>
                          <a:avLst/>
                          <a:gdLst>
                            <a:gd name="T0" fmla="*/ 143 w 152"/>
                            <a:gd name="T1" fmla="*/ 128 h 224"/>
                            <a:gd name="T2" fmla="*/ 114 w 152"/>
                            <a:gd name="T3" fmla="*/ 113 h 224"/>
                            <a:gd name="T4" fmla="*/ 114 w 152"/>
                            <a:gd name="T5" fmla="*/ 113 h 224"/>
                            <a:gd name="T6" fmla="*/ 143 w 152"/>
                            <a:gd name="T7" fmla="*/ 96 h 224"/>
                            <a:gd name="T8" fmla="*/ 152 w 152"/>
                            <a:gd name="T9" fmla="*/ 60 h 224"/>
                            <a:gd name="T10" fmla="*/ 149 w 152"/>
                            <a:gd name="T11" fmla="*/ 36 h 224"/>
                            <a:gd name="T12" fmla="*/ 138 w 152"/>
                            <a:gd name="T13" fmla="*/ 17 h 224"/>
                            <a:gd name="T14" fmla="*/ 119 w 152"/>
                            <a:gd name="T15" fmla="*/ 4 h 224"/>
                            <a:gd name="T16" fmla="*/ 91 w 152"/>
                            <a:gd name="T17" fmla="*/ 0 h 224"/>
                            <a:gd name="T18" fmla="*/ 0 w 152"/>
                            <a:gd name="T19" fmla="*/ 0 h 224"/>
                            <a:gd name="T20" fmla="*/ 0 w 152"/>
                            <a:gd name="T21" fmla="*/ 224 h 224"/>
                            <a:gd name="T22" fmla="*/ 58 w 152"/>
                            <a:gd name="T23" fmla="*/ 224 h 224"/>
                            <a:gd name="T24" fmla="*/ 58 w 152"/>
                            <a:gd name="T25" fmla="*/ 134 h 224"/>
                            <a:gd name="T26" fmla="*/ 73 w 152"/>
                            <a:gd name="T27" fmla="*/ 134 h 224"/>
                            <a:gd name="T28" fmla="*/ 82 w 152"/>
                            <a:gd name="T29" fmla="*/ 136 h 224"/>
                            <a:gd name="T30" fmla="*/ 88 w 152"/>
                            <a:gd name="T31" fmla="*/ 141 h 224"/>
                            <a:gd name="T32" fmla="*/ 92 w 152"/>
                            <a:gd name="T33" fmla="*/ 150 h 224"/>
                            <a:gd name="T34" fmla="*/ 93 w 152"/>
                            <a:gd name="T35" fmla="*/ 166 h 224"/>
                            <a:gd name="T36" fmla="*/ 92 w 152"/>
                            <a:gd name="T37" fmla="*/ 181 h 224"/>
                            <a:gd name="T38" fmla="*/ 92 w 152"/>
                            <a:gd name="T39" fmla="*/ 190 h 224"/>
                            <a:gd name="T40" fmla="*/ 92 w 152"/>
                            <a:gd name="T41" fmla="*/ 202 h 224"/>
                            <a:gd name="T42" fmla="*/ 92 w 152"/>
                            <a:gd name="T43" fmla="*/ 213 h 224"/>
                            <a:gd name="T44" fmla="*/ 92 w 152"/>
                            <a:gd name="T45" fmla="*/ 224 h 224"/>
                            <a:gd name="T46" fmla="*/ 151 w 152"/>
                            <a:gd name="T47" fmla="*/ 224 h 224"/>
                            <a:gd name="T48" fmla="*/ 151 w 152"/>
                            <a:gd name="T49" fmla="*/ 164 h 224"/>
                            <a:gd name="T50" fmla="*/ 143 w 152"/>
                            <a:gd name="T51" fmla="*/ 128 h 224"/>
                            <a:gd name="T52" fmla="*/ 88 w 152"/>
                            <a:gd name="T53" fmla="*/ 87 h 224"/>
                            <a:gd name="T54" fmla="*/ 70 w 152"/>
                            <a:gd name="T55" fmla="*/ 95 h 224"/>
                            <a:gd name="T56" fmla="*/ 58 w 152"/>
                            <a:gd name="T57" fmla="*/ 95 h 224"/>
                            <a:gd name="T58" fmla="*/ 58 w 152"/>
                            <a:gd name="T59" fmla="*/ 42 h 224"/>
                            <a:gd name="T60" fmla="*/ 69 w 152"/>
                            <a:gd name="T61" fmla="*/ 42 h 224"/>
                            <a:gd name="T62" fmla="*/ 88 w 152"/>
                            <a:gd name="T63" fmla="*/ 48 h 224"/>
                            <a:gd name="T64" fmla="*/ 94 w 152"/>
                            <a:gd name="T65" fmla="*/ 68 h 224"/>
                            <a:gd name="T66" fmla="*/ 88 w 152"/>
                            <a:gd name="T67" fmla="*/ 87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52" h="224">
                              <a:moveTo>
                                <a:pt x="143" y="128"/>
                              </a:moveTo>
                              <a:cubicBezTo>
                                <a:pt x="138" y="120"/>
                                <a:pt x="128" y="115"/>
                                <a:pt x="114" y="113"/>
                              </a:cubicBezTo>
                              <a:cubicBezTo>
                                <a:pt x="114" y="113"/>
                                <a:pt x="114" y="113"/>
                                <a:pt x="114" y="113"/>
                              </a:cubicBezTo>
                              <a:cubicBezTo>
                                <a:pt x="128" y="111"/>
                                <a:pt x="137" y="105"/>
                                <a:pt x="143" y="96"/>
                              </a:cubicBezTo>
                              <a:cubicBezTo>
                                <a:pt x="149" y="87"/>
                                <a:pt x="152" y="75"/>
                                <a:pt x="152" y="60"/>
                              </a:cubicBezTo>
                              <a:cubicBezTo>
                                <a:pt x="152" y="51"/>
                                <a:pt x="151" y="43"/>
                                <a:pt x="149" y="36"/>
                              </a:cubicBezTo>
                              <a:cubicBezTo>
                                <a:pt x="147" y="28"/>
                                <a:pt x="143" y="22"/>
                                <a:pt x="138" y="17"/>
                              </a:cubicBezTo>
                              <a:cubicBezTo>
                                <a:pt x="134" y="11"/>
                                <a:pt x="127" y="7"/>
                                <a:pt x="119" y="4"/>
                              </a:cubicBezTo>
                              <a:cubicBezTo>
                                <a:pt x="111" y="1"/>
                                <a:pt x="102" y="0"/>
                                <a:pt x="9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224"/>
                                <a:pt x="0" y="224"/>
                                <a:pt x="0" y="224"/>
                              </a:cubicBezTo>
                              <a:cubicBezTo>
                                <a:pt x="58" y="224"/>
                                <a:pt x="58" y="224"/>
                                <a:pt x="58" y="224"/>
                              </a:cubicBezTo>
                              <a:cubicBezTo>
                                <a:pt x="58" y="134"/>
                                <a:pt x="58" y="134"/>
                                <a:pt x="58" y="134"/>
                              </a:cubicBezTo>
                              <a:cubicBezTo>
                                <a:pt x="73" y="134"/>
                                <a:pt x="73" y="134"/>
                                <a:pt x="73" y="134"/>
                              </a:cubicBezTo>
                              <a:cubicBezTo>
                                <a:pt x="77" y="134"/>
                                <a:pt x="80" y="135"/>
                                <a:pt x="82" y="136"/>
                              </a:cubicBezTo>
                              <a:cubicBezTo>
                                <a:pt x="85" y="136"/>
                                <a:pt x="87" y="138"/>
                                <a:pt x="88" y="141"/>
                              </a:cubicBezTo>
                              <a:cubicBezTo>
                                <a:pt x="90" y="143"/>
                                <a:pt x="91" y="146"/>
                                <a:pt x="92" y="150"/>
                              </a:cubicBezTo>
                              <a:cubicBezTo>
                                <a:pt x="92" y="155"/>
                                <a:pt x="93" y="160"/>
                                <a:pt x="93" y="166"/>
                              </a:cubicBezTo>
                              <a:cubicBezTo>
                                <a:pt x="92" y="181"/>
                                <a:pt x="92" y="181"/>
                                <a:pt x="92" y="181"/>
                              </a:cubicBezTo>
                              <a:cubicBezTo>
                                <a:pt x="92" y="183"/>
                                <a:pt x="92" y="186"/>
                                <a:pt x="92" y="190"/>
                              </a:cubicBezTo>
                              <a:cubicBezTo>
                                <a:pt x="92" y="193"/>
                                <a:pt x="92" y="197"/>
                                <a:pt x="92" y="202"/>
                              </a:cubicBezTo>
                              <a:cubicBezTo>
                                <a:pt x="92" y="206"/>
                                <a:pt x="92" y="209"/>
                                <a:pt x="92" y="213"/>
                              </a:cubicBezTo>
                              <a:cubicBezTo>
                                <a:pt x="92" y="218"/>
                                <a:pt x="92" y="220"/>
                                <a:pt x="92" y="224"/>
                              </a:cubicBezTo>
                              <a:cubicBezTo>
                                <a:pt x="151" y="224"/>
                                <a:pt x="151" y="224"/>
                                <a:pt x="151" y="224"/>
                              </a:cubicBezTo>
                              <a:cubicBezTo>
                                <a:pt x="151" y="164"/>
                                <a:pt x="151" y="164"/>
                                <a:pt x="151" y="164"/>
                              </a:cubicBezTo>
                              <a:cubicBezTo>
                                <a:pt x="151" y="149"/>
                                <a:pt x="148" y="137"/>
                                <a:pt x="143" y="128"/>
                              </a:cubicBezTo>
                              <a:close/>
                              <a:moveTo>
                                <a:pt x="88" y="87"/>
                              </a:moveTo>
                              <a:cubicBezTo>
                                <a:pt x="84" y="92"/>
                                <a:pt x="78" y="95"/>
                                <a:pt x="70" y="95"/>
                              </a:cubicBezTo>
                              <a:cubicBezTo>
                                <a:pt x="58" y="95"/>
                                <a:pt x="58" y="95"/>
                                <a:pt x="58" y="95"/>
                              </a:cubicBezTo>
                              <a:cubicBezTo>
                                <a:pt x="58" y="42"/>
                                <a:pt x="58" y="42"/>
                                <a:pt x="58" y="42"/>
                              </a:cubicBezTo>
                              <a:cubicBezTo>
                                <a:pt x="69" y="42"/>
                                <a:pt x="69" y="42"/>
                                <a:pt x="69" y="42"/>
                              </a:cubicBezTo>
                              <a:cubicBezTo>
                                <a:pt x="78" y="42"/>
                                <a:pt x="84" y="44"/>
                                <a:pt x="88" y="48"/>
                              </a:cubicBezTo>
                              <a:cubicBezTo>
                                <a:pt x="92" y="52"/>
                                <a:pt x="94" y="59"/>
                                <a:pt x="94" y="68"/>
                              </a:cubicBezTo>
                              <a:cubicBezTo>
                                <a:pt x="94" y="76"/>
                                <a:pt x="92" y="82"/>
                                <a:pt x="88" y="87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E9579B" id="Group 2" o:spid="_x0000_s1026" style="position:absolute;margin-left:72.1pt;margin-top:22.7pt;width:123.3pt;height:17.85pt;z-index:251671552;mso-position-horizontal:right;mso-position-vertical-relative:page;mso-width-relative:margin;mso-height-relative:margin" coordsize="63315,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">
              <o:lock v:ext="edit" aspectratio="t"/>
              <v:rect id="Rectangle 4" o:spid="_x0000_s1027" style="position:absolute;top:6810;width:2235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<v:shape id="Freeform 5" o:spid="_x0000_s1028" style="position:absolute;left:2095;top:95;width:7588;height:8972;visibility:visible;mso-wrap-style:square;v-text-anchor:top" coordsize="1195,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" path="m1195,l774,883r,530l428,1413r,-530l,,377,,598,486,818,r377,xe" filled="f" stroked="f">
                <v:path arrowok="t" o:connecttype="custom" o:connectlocs="758825,0;491490,560705;491490,897255;271780,897255;271780,560705;0,0;239395,0;379730,308610;519430,0;758825,0" o:connectangles="0,0,0,0,0,0,0,0,0,0"/>
              </v:shape>
              <v:shape id="Freeform 6" o:spid="_x0000_s1029" style="position:absolute;left:11049;width:6781;height:9137;visibility:visible;mso-wrap-style:square;v-text-anchor:top" coordsize="17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" path="m170,114v,23,-1,39,-3,48c165,179,158,192,147,203v-16,16,-37,25,-62,25c60,228,39,219,22,203,12,192,5,179,2,162,,153,,137,,114,,91,,75,2,66,5,49,12,36,22,25,39,9,60,,85,v25,,46,9,62,25c158,36,165,49,167,66v2,9,3,25,3,48xm115,114v,-30,-3,-48,-8,-55c102,52,94,49,85,49,75,49,68,52,63,59v-6,7,-8,25,-8,55c55,143,57,161,63,168v5,7,12,11,22,11c94,179,102,175,107,168v5,-7,8,-25,8,-54xe" filled="f" stroked="f">
                <v:path arrowok="t" o:connecttype="custom" o:connectlocs="678180,456883;666212,649254;586426,813571;339090,913765;87764,813571;7979,649254;0,456883;7979,264511;87764,100194;339090,0;586426,100194;666212,264511;678180,456883;458769,456883;426854,236457;339090,196379;251326,236457;219411,456883;251326,673301;339090,717386;426854,673301;458769,456883" o:connectangles="0,0,0,0,0,0,0,0,0,0,0,0,0,0,0,0,0,0,0,0,0,0"/>
                <o:lock v:ext="edit" verticies="t"/>
              </v:shape>
              <v:shape id="Freeform 7" o:spid="_x0000_s1030" style="position:absolute;left:20955;top:95;width:6985;height:8972;visibility:visible;mso-wrap-style:square;v-text-anchor:top" coordsize="1100,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" path="m1100,1413r-302,l346,700r,713l,1413,,,302,,754,713,754,r346,l1100,1413xe" filled="f" stroked="f">
                <v:path arrowok="t" o:connecttype="custom" o:connectlocs="698500,897255;506730,897255;219710,444500;219710,897255;0,897255;0,0;191770,0;478790,452755;478790,0;698500,0;698500,897255" o:connectangles="0,0,0,0,0,0,0,0,0,0,0"/>
              </v:shape>
              <v:shape id="Freeform 8" o:spid="_x0000_s1031" style="position:absolute;left:32337;top:95;width:6623;height:8972;visibility:visible;mso-wrap-style:square;v-text-anchor:top" coordsize="166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" path="m166,112v,25,,41,-2,48c162,176,155,190,143,202v-15,14,-35,22,-60,22c,224,,224,,224,,,,,,,83,,83,,83,v25,,45,7,60,22c155,34,162,47,164,64v2,7,2,23,2,48xm111,112v,-28,-2,-45,-6,-50c100,53,91,49,79,49v-24,,-24,,-24,c55,175,55,175,55,175v24,,24,,24,c91,175,100,171,105,162v3,-3,4,-8,5,-13c111,142,111,130,111,112xe" filled="f" stroked="f">
                <v:path arrowok="t" o:connecttype="custom" o:connectlocs="662305,448628;654325,640896;570540,809132;331153,897255;0,897255;0,0;331153,0;570540,88123;654325,256359;662305,448628;442867,448628;418928,248347;315193,196275;219438,196275;219438,700980;315193,700980;418928,648908;438877,596835;442867,448628" o:connectangles="0,0,0,0,0,0,0,0,0,0,0,0,0,0,0,0,0,0,0"/>
                <o:lock v:ext="edit" verticies="t"/>
              </v:shape>
              <v:shape id="Freeform 9" o:spid="_x0000_s1032" style="position:absolute;left:44624;top:95;width:5829;height:8972;visibility:visible;mso-wrap-style:square;v-text-anchor:top" coordsize="918,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" path="m918,1413l,1413,,,918,r,309l346,309r,233l868,542r,310l346,852r,252l918,1104r,309xe" filled="f" stroked="f">
                <v:path arrowok="t" o:connecttype="custom" o:connectlocs="582930,897255;0,897255;0,0;582930,0;582930,196215;219710,196215;219710,344170;551180,344170;551180,541020;219710,541020;219710,701040;582930,701040;582930,897255" o:connectangles="0,0,0,0,0,0,0,0,0,0,0,0,0"/>
              </v:shape>
              <v:shape id="Freeform 10" o:spid="_x0000_s1033" style="position:absolute;left:57245;top:95;width:6070;height:8972;visibility:visible;mso-wrap-style:square;v-text-anchor:top" coordsize="15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" path="m143,128v-5,-8,-15,-13,-29,-15c114,113,114,113,114,113v14,-2,23,-8,29,-17c149,87,152,75,152,60v,-9,-1,-17,-3,-24c147,28,143,22,138,17,134,11,127,7,119,4,111,1,102,,91,,,,,,,,,224,,224,,224v58,,58,,58,c58,134,58,134,58,134v15,,15,,15,c77,134,80,135,82,136v3,,5,2,6,5c90,143,91,146,92,150v,5,1,10,1,16c92,181,92,181,92,181v,2,,5,,9c92,193,92,197,92,202v,4,,7,,11c92,218,92,220,92,224v59,,59,,59,c151,164,151,164,151,164v,-15,-3,-27,-8,-36xm88,87v-4,5,-10,8,-18,8c58,95,58,95,58,95v,-53,,-53,,-53c69,42,69,42,69,42v9,,15,2,19,6c92,52,94,59,94,68v,8,-2,14,-6,19xe" filled="f" stroked="f">
                <v:path arrowok="t" o:connecttype="custom" o:connectlocs="571116,512717;455295,452633;455295,452633;571116,384538;607060,240336;595079,144202;551147,68095;475264,16022;363437,0;0,0;0,897255;231641,897255;231641,536751;291549,536751;327493,544762;351456,564790;367431,600840;371425,664930;367431,725014;367431,761065;367431,809132;367431,853193;367431,897255;603066,897255;603066,656919;571116,512717;351456,348487;279567,380532;231641,380532;231641,168235;275573,168235;351456,192269;375419,272381;351456,348487" o:connectangles="0,0,0,0,0,0,0,0,0,0,0,0,0,0,0,0,0,0,0,0,0,0,0,0,0,0,0,0,0,0,0,0,0,0"/>
                <o:lock v:ext="edit" verticies="t"/>
              </v:shape>
              <w10:wrap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E4F6F" w14:textId="77777777" w:rsidR="0010387B" w:rsidRDefault="00D671B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1" layoutInCell="1" allowOverlap="1" wp14:anchorId="458AC905" wp14:editId="784EA638">
              <wp:simplePos x="0" y="0"/>
              <wp:positionH relativeFrom="column">
                <wp:align>right</wp:align>
              </wp:positionH>
              <wp:positionV relativeFrom="page">
                <wp:posOffset>288290</wp:posOffset>
              </wp:positionV>
              <wp:extent cx="1566000" cy="226800"/>
              <wp:effectExtent l="57150" t="0" r="0" b="1905"/>
              <wp:wrapNone/>
              <wp:docPr id="19" name="Group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6000" cy="226800"/>
                        <a:chOff x="0" y="0"/>
                        <a:chExt cx="6331585" cy="913765"/>
                      </a:xfrm>
                      <a:solidFill>
                        <a:schemeClr val="bg2"/>
                      </a:solidFill>
                    </wpg:grpSpPr>
                    <wps:wsp>
                      <wps:cNvPr id="11" name="Rectangle 4"/>
                      <wps:cNvSpPr>
                        <a:spLocks noChangeArrowheads="1"/>
                      </wps:cNvSpPr>
                      <wps:spPr bwMode="auto">
                        <a:xfrm>
                          <a:off x="0" y="681038"/>
                          <a:ext cx="223520" cy="224155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5"/>
                      <wps:cNvSpPr>
                        <a:spLocks/>
                      </wps:cNvSpPr>
                      <wps:spPr bwMode="auto">
                        <a:xfrm>
                          <a:off x="209550" y="9525"/>
                          <a:ext cx="758825" cy="897255"/>
                        </a:xfrm>
                        <a:custGeom>
                          <a:avLst/>
                          <a:gdLst>
                            <a:gd name="T0" fmla="*/ 1195 w 1195"/>
                            <a:gd name="T1" fmla="*/ 0 h 1413"/>
                            <a:gd name="T2" fmla="*/ 774 w 1195"/>
                            <a:gd name="T3" fmla="*/ 883 h 1413"/>
                            <a:gd name="T4" fmla="*/ 774 w 1195"/>
                            <a:gd name="T5" fmla="*/ 1413 h 1413"/>
                            <a:gd name="T6" fmla="*/ 428 w 1195"/>
                            <a:gd name="T7" fmla="*/ 1413 h 1413"/>
                            <a:gd name="T8" fmla="*/ 428 w 1195"/>
                            <a:gd name="T9" fmla="*/ 883 h 1413"/>
                            <a:gd name="T10" fmla="*/ 0 w 1195"/>
                            <a:gd name="T11" fmla="*/ 0 h 1413"/>
                            <a:gd name="T12" fmla="*/ 377 w 1195"/>
                            <a:gd name="T13" fmla="*/ 0 h 1413"/>
                            <a:gd name="T14" fmla="*/ 598 w 1195"/>
                            <a:gd name="T15" fmla="*/ 486 h 1413"/>
                            <a:gd name="T16" fmla="*/ 818 w 1195"/>
                            <a:gd name="T17" fmla="*/ 0 h 1413"/>
                            <a:gd name="T18" fmla="*/ 1195 w 1195"/>
                            <a:gd name="T19" fmla="*/ 0 h 1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195" h="1413">
                              <a:moveTo>
                                <a:pt x="1195" y="0"/>
                              </a:moveTo>
                              <a:lnTo>
                                <a:pt x="774" y="883"/>
                              </a:lnTo>
                              <a:lnTo>
                                <a:pt x="774" y="1413"/>
                              </a:lnTo>
                              <a:lnTo>
                                <a:pt x="428" y="1413"/>
                              </a:lnTo>
                              <a:lnTo>
                                <a:pt x="428" y="883"/>
                              </a:lnTo>
                              <a:lnTo>
                                <a:pt x="0" y="0"/>
                              </a:lnTo>
                              <a:lnTo>
                                <a:pt x="377" y="0"/>
                              </a:lnTo>
                              <a:lnTo>
                                <a:pt x="598" y="486"/>
                              </a:lnTo>
                              <a:lnTo>
                                <a:pt x="818" y="0"/>
                              </a:lnTo>
                              <a:lnTo>
                                <a:pt x="1195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6"/>
                      <wps:cNvSpPr>
                        <a:spLocks noEditPoints="1"/>
                      </wps:cNvSpPr>
                      <wps:spPr bwMode="auto">
                        <a:xfrm>
                          <a:off x="1104900" y="0"/>
                          <a:ext cx="678180" cy="913765"/>
                        </a:xfrm>
                        <a:custGeom>
                          <a:avLst/>
                          <a:gdLst>
                            <a:gd name="T0" fmla="*/ 170 w 170"/>
                            <a:gd name="T1" fmla="*/ 114 h 228"/>
                            <a:gd name="T2" fmla="*/ 167 w 170"/>
                            <a:gd name="T3" fmla="*/ 162 h 228"/>
                            <a:gd name="T4" fmla="*/ 147 w 170"/>
                            <a:gd name="T5" fmla="*/ 203 h 228"/>
                            <a:gd name="T6" fmla="*/ 85 w 170"/>
                            <a:gd name="T7" fmla="*/ 228 h 228"/>
                            <a:gd name="T8" fmla="*/ 22 w 170"/>
                            <a:gd name="T9" fmla="*/ 203 h 228"/>
                            <a:gd name="T10" fmla="*/ 2 w 170"/>
                            <a:gd name="T11" fmla="*/ 162 h 228"/>
                            <a:gd name="T12" fmla="*/ 0 w 170"/>
                            <a:gd name="T13" fmla="*/ 114 h 228"/>
                            <a:gd name="T14" fmla="*/ 2 w 170"/>
                            <a:gd name="T15" fmla="*/ 66 h 228"/>
                            <a:gd name="T16" fmla="*/ 22 w 170"/>
                            <a:gd name="T17" fmla="*/ 25 h 228"/>
                            <a:gd name="T18" fmla="*/ 85 w 170"/>
                            <a:gd name="T19" fmla="*/ 0 h 228"/>
                            <a:gd name="T20" fmla="*/ 147 w 170"/>
                            <a:gd name="T21" fmla="*/ 25 h 228"/>
                            <a:gd name="T22" fmla="*/ 167 w 170"/>
                            <a:gd name="T23" fmla="*/ 66 h 228"/>
                            <a:gd name="T24" fmla="*/ 170 w 170"/>
                            <a:gd name="T25" fmla="*/ 114 h 228"/>
                            <a:gd name="T26" fmla="*/ 115 w 170"/>
                            <a:gd name="T27" fmla="*/ 114 h 228"/>
                            <a:gd name="T28" fmla="*/ 107 w 170"/>
                            <a:gd name="T29" fmla="*/ 59 h 228"/>
                            <a:gd name="T30" fmla="*/ 85 w 170"/>
                            <a:gd name="T31" fmla="*/ 49 h 228"/>
                            <a:gd name="T32" fmla="*/ 63 w 170"/>
                            <a:gd name="T33" fmla="*/ 59 h 228"/>
                            <a:gd name="T34" fmla="*/ 55 w 170"/>
                            <a:gd name="T35" fmla="*/ 114 h 228"/>
                            <a:gd name="T36" fmla="*/ 63 w 170"/>
                            <a:gd name="T37" fmla="*/ 168 h 228"/>
                            <a:gd name="T38" fmla="*/ 85 w 170"/>
                            <a:gd name="T39" fmla="*/ 179 h 228"/>
                            <a:gd name="T40" fmla="*/ 107 w 170"/>
                            <a:gd name="T41" fmla="*/ 168 h 228"/>
                            <a:gd name="T42" fmla="*/ 115 w 170"/>
                            <a:gd name="T43" fmla="*/ 114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70" h="228">
                              <a:moveTo>
                                <a:pt x="170" y="114"/>
                              </a:moveTo>
                              <a:cubicBezTo>
                                <a:pt x="170" y="137"/>
                                <a:pt x="169" y="153"/>
                                <a:pt x="167" y="162"/>
                              </a:cubicBezTo>
                              <a:cubicBezTo>
                                <a:pt x="165" y="179"/>
                                <a:pt x="158" y="192"/>
                                <a:pt x="147" y="203"/>
                              </a:cubicBezTo>
                              <a:cubicBezTo>
                                <a:pt x="131" y="219"/>
                                <a:pt x="110" y="228"/>
                                <a:pt x="85" y="228"/>
                              </a:cubicBezTo>
                              <a:cubicBezTo>
                                <a:pt x="60" y="228"/>
                                <a:pt x="39" y="219"/>
                                <a:pt x="22" y="203"/>
                              </a:cubicBezTo>
                              <a:cubicBezTo>
                                <a:pt x="12" y="192"/>
                                <a:pt x="5" y="179"/>
                                <a:pt x="2" y="162"/>
                              </a:cubicBezTo>
                              <a:cubicBezTo>
                                <a:pt x="0" y="153"/>
                                <a:pt x="0" y="137"/>
                                <a:pt x="0" y="114"/>
                              </a:cubicBezTo>
                              <a:cubicBezTo>
                                <a:pt x="0" y="91"/>
                                <a:pt x="0" y="75"/>
                                <a:pt x="2" y="66"/>
                              </a:cubicBezTo>
                              <a:cubicBezTo>
                                <a:pt x="5" y="49"/>
                                <a:pt x="12" y="36"/>
                                <a:pt x="22" y="25"/>
                              </a:cubicBezTo>
                              <a:cubicBezTo>
                                <a:pt x="39" y="9"/>
                                <a:pt x="60" y="0"/>
                                <a:pt x="85" y="0"/>
                              </a:cubicBezTo>
                              <a:cubicBezTo>
                                <a:pt x="110" y="0"/>
                                <a:pt x="131" y="9"/>
                                <a:pt x="147" y="25"/>
                              </a:cubicBezTo>
                              <a:cubicBezTo>
                                <a:pt x="158" y="36"/>
                                <a:pt x="165" y="49"/>
                                <a:pt x="167" y="66"/>
                              </a:cubicBezTo>
                              <a:cubicBezTo>
                                <a:pt x="169" y="75"/>
                                <a:pt x="170" y="91"/>
                                <a:pt x="170" y="114"/>
                              </a:cubicBezTo>
                              <a:close/>
                              <a:moveTo>
                                <a:pt x="115" y="114"/>
                              </a:moveTo>
                              <a:cubicBezTo>
                                <a:pt x="115" y="84"/>
                                <a:pt x="112" y="66"/>
                                <a:pt x="107" y="59"/>
                              </a:cubicBezTo>
                              <a:cubicBezTo>
                                <a:pt x="102" y="52"/>
                                <a:pt x="94" y="49"/>
                                <a:pt x="85" y="49"/>
                              </a:cubicBezTo>
                              <a:cubicBezTo>
                                <a:pt x="75" y="49"/>
                                <a:pt x="68" y="52"/>
                                <a:pt x="63" y="59"/>
                              </a:cubicBezTo>
                              <a:cubicBezTo>
                                <a:pt x="57" y="66"/>
                                <a:pt x="55" y="84"/>
                                <a:pt x="55" y="114"/>
                              </a:cubicBezTo>
                              <a:cubicBezTo>
                                <a:pt x="55" y="143"/>
                                <a:pt x="57" y="161"/>
                                <a:pt x="63" y="168"/>
                              </a:cubicBezTo>
                              <a:cubicBezTo>
                                <a:pt x="68" y="175"/>
                                <a:pt x="75" y="179"/>
                                <a:pt x="85" y="179"/>
                              </a:cubicBezTo>
                              <a:cubicBezTo>
                                <a:pt x="94" y="179"/>
                                <a:pt x="102" y="175"/>
                                <a:pt x="107" y="168"/>
                              </a:cubicBezTo>
                              <a:cubicBezTo>
                                <a:pt x="112" y="161"/>
                                <a:pt x="115" y="143"/>
                                <a:pt x="115" y="114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7"/>
                      <wps:cNvSpPr>
                        <a:spLocks/>
                      </wps:cNvSpPr>
                      <wps:spPr bwMode="auto">
                        <a:xfrm>
                          <a:off x="2095500" y="9525"/>
                          <a:ext cx="698500" cy="897255"/>
                        </a:xfrm>
                        <a:custGeom>
                          <a:avLst/>
                          <a:gdLst>
                            <a:gd name="T0" fmla="*/ 1100 w 1100"/>
                            <a:gd name="T1" fmla="*/ 1413 h 1413"/>
                            <a:gd name="T2" fmla="*/ 798 w 1100"/>
                            <a:gd name="T3" fmla="*/ 1413 h 1413"/>
                            <a:gd name="T4" fmla="*/ 346 w 1100"/>
                            <a:gd name="T5" fmla="*/ 700 h 1413"/>
                            <a:gd name="T6" fmla="*/ 346 w 1100"/>
                            <a:gd name="T7" fmla="*/ 1413 h 1413"/>
                            <a:gd name="T8" fmla="*/ 0 w 1100"/>
                            <a:gd name="T9" fmla="*/ 1413 h 1413"/>
                            <a:gd name="T10" fmla="*/ 0 w 1100"/>
                            <a:gd name="T11" fmla="*/ 0 h 1413"/>
                            <a:gd name="T12" fmla="*/ 302 w 1100"/>
                            <a:gd name="T13" fmla="*/ 0 h 1413"/>
                            <a:gd name="T14" fmla="*/ 754 w 1100"/>
                            <a:gd name="T15" fmla="*/ 713 h 1413"/>
                            <a:gd name="T16" fmla="*/ 754 w 1100"/>
                            <a:gd name="T17" fmla="*/ 0 h 1413"/>
                            <a:gd name="T18" fmla="*/ 1100 w 1100"/>
                            <a:gd name="T19" fmla="*/ 0 h 1413"/>
                            <a:gd name="T20" fmla="*/ 1100 w 1100"/>
                            <a:gd name="T21" fmla="*/ 1413 h 1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00" h="1413">
                              <a:moveTo>
                                <a:pt x="1100" y="1413"/>
                              </a:moveTo>
                              <a:lnTo>
                                <a:pt x="798" y="1413"/>
                              </a:lnTo>
                              <a:lnTo>
                                <a:pt x="346" y="700"/>
                              </a:lnTo>
                              <a:lnTo>
                                <a:pt x="346" y="1413"/>
                              </a:lnTo>
                              <a:lnTo>
                                <a:pt x="0" y="1413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754" y="713"/>
                              </a:lnTo>
                              <a:lnTo>
                                <a:pt x="754" y="0"/>
                              </a:lnTo>
                              <a:lnTo>
                                <a:pt x="1100" y="0"/>
                              </a:lnTo>
                              <a:lnTo>
                                <a:pt x="1100" y="141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8"/>
                      <wps:cNvSpPr>
                        <a:spLocks noEditPoints="1"/>
                      </wps:cNvSpPr>
                      <wps:spPr bwMode="auto">
                        <a:xfrm>
                          <a:off x="3233737" y="9525"/>
                          <a:ext cx="662305" cy="897255"/>
                        </a:xfrm>
                        <a:custGeom>
                          <a:avLst/>
                          <a:gdLst>
                            <a:gd name="T0" fmla="*/ 166 w 166"/>
                            <a:gd name="T1" fmla="*/ 112 h 224"/>
                            <a:gd name="T2" fmla="*/ 164 w 166"/>
                            <a:gd name="T3" fmla="*/ 160 h 224"/>
                            <a:gd name="T4" fmla="*/ 143 w 166"/>
                            <a:gd name="T5" fmla="*/ 202 h 224"/>
                            <a:gd name="T6" fmla="*/ 83 w 166"/>
                            <a:gd name="T7" fmla="*/ 224 h 224"/>
                            <a:gd name="T8" fmla="*/ 0 w 166"/>
                            <a:gd name="T9" fmla="*/ 224 h 224"/>
                            <a:gd name="T10" fmla="*/ 0 w 166"/>
                            <a:gd name="T11" fmla="*/ 0 h 224"/>
                            <a:gd name="T12" fmla="*/ 83 w 166"/>
                            <a:gd name="T13" fmla="*/ 0 h 224"/>
                            <a:gd name="T14" fmla="*/ 143 w 166"/>
                            <a:gd name="T15" fmla="*/ 22 h 224"/>
                            <a:gd name="T16" fmla="*/ 164 w 166"/>
                            <a:gd name="T17" fmla="*/ 64 h 224"/>
                            <a:gd name="T18" fmla="*/ 166 w 166"/>
                            <a:gd name="T19" fmla="*/ 112 h 224"/>
                            <a:gd name="T20" fmla="*/ 111 w 166"/>
                            <a:gd name="T21" fmla="*/ 112 h 224"/>
                            <a:gd name="T22" fmla="*/ 105 w 166"/>
                            <a:gd name="T23" fmla="*/ 62 h 224"/>
                            <a:gd name="T24" fmla="*/ 79 w 166"/>
                            <a:gd name="T25" fmla="*/ 49 h 224"/>
                            <a:gd name="T26" fmla="*/ 55 w 166"/>
                            <a:gd name="T27" fmla="*/ 49 h 224"/>
                            <a:gd name="T28" fmla="*/ 55 w 166"/>
                            <a:gd name="T29" fmla="*/ 175 h 224"/>
                            <a:gd name="T30" fmla="*/ 79 w 166"/>
                            <a:gd name="T31" fmla="*/ 175 h 224"/>
                            <a:gd name="T32" fmla="*/ 105 w 166"/>
                            <a:gd name="T33" fmla="*/ 162 h 224"/>
                            <a:gd name="T34" fmla="*/ 110 w 166"/>
                            <a:gd name="T35" fmla="*/ 149 h 224"/>
                            <a:gd name="T36" fmla="*/ 111 w 166"/>
                            <a:gd name="T37" fmla="*/ 112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6" h="224">
                              <a:moveTo>
                                <a:pt x="166" y="112"/>
                              </a:moveTo>
                              <a:cubicBezTo>
                                <a:pt x="166" y="137"/>
                                <a:pt x="166" y="153"/>
                                <a:pt x="164" y="160"/>
                              </a:cubicBezTo>
                              <a:cubicBezTo>
                                <a:pt x="162" y="176"/>
                                <a:pt x="155" y="190"/>
                                <a:pt x="143" y="202"/>
                              </a:cubicBezTo>
                              <a:cubicBezTo>
                                <a:pt x="128" y="216"/>
                                <a:pt x="108" y="224"/>
                                <a:pt x="83" y="224"/>
                              </a:cubicBezTo>
                              <a:cubicBezTo>
                                <a:pt x="0" y="224"/>
                                <a:pt x="0" y="224"/>
                                <a:pt x="0" y="224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83" y="0"/>
                                <a:pt x="83" y="0"/>
                                <a:pt x="83" y="0"/>
                              </a:cubicBezTo>
                              <a:cubicBezTo>
                                <a:pt x="108" y="0"/>
                                <a:pt x="128" y="7"/>
                                <a:pt x="143" y="22"/>
                              </a:cubicBezTo>
                              <a:cubicBezTo>
                                <a:pt x="155" y="34"/>
                                <a:pt x="162" y="47"/>
                                <a:pt x="164" y="64"/>
                              </a:cubicBezTo>
                              <a:cubicBezTo>
                                <a:pt x="166" y="71"/>
                                <a:pt x="166" y="87"/>
                                <a:pt x="166" y="112"/>
                              </a:cubicBezTo>
                              <a:close/>
                              <a:moveTo>
                                <a:pt x="111" y="112"/>
                              </a:moveTo>
                              <a:cubicBezTo>
                                <a:pt x="111" y="84"/>
                                <a:pt x="109" y="67"/>
                                <a:pt x="105" y="62"/>
                              </a:cubicBezTo>
                              <a:cubicBezTo>
                                <a:pt x="100" y="53"/>
                                <a:pt x="91" y="49"/>
                                <a:pt x="79" y="49"/>
                              </a:cubicBezTo>
                              <a:cubicBezTo>
                                <a:pt x="55" y="49"/>
                                <a:pt x="55" y="49"/>
                                <a:pt x="55" y="49"/>
                              </a:cubicBezTo>
                              <a:cubicBezTo>
                                <a:pt x="55" y="175"/>
                                <a:pt x="55" y="175"/>
                                <a:pt x="55" y="175"/>
                              </a:cubicBezTo>
                              <a:cubicBezTo>
                                <a:pt x="79" y="175"/>
                                <a:pt x="79" y="175"/>
                                <a:pt x="79" y="175"/>
                              </a:cubicBezTo>
                              <a:cubicBezTo>
                                <a:pt x="91" y="175"/>
                                <a:pt x="100" y="171"/>
                                <a:pt x="105" y="162"/>
                              </a:cubicBezTo>
                              <a:cubicBezTo>
                                <a:pt x="108" y="159"/>
                                <a:pt x="109" y="154"/>
                                <a:pt x="110" y="149"/>
                              </a:cubicBezTo>
                              <a:cubicBezTo>
                                <a:pt x="111" y="142"/>
                                <a:pt x="111" y="130"/>
                                <a:pt x="111" y="112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4462462" y="9525"/>
                          <a:ext cx="582930" cy="897255"/>
                        </a:xfrm>
                        <a:custGeom>
                          <a:avLst/>
                          <a:gdLst>
                            <a:gd name="T0" fmla="*/ 918 w 918"/>
                            <a:gd name="T1" fmla="*/ 1413 h 1413"/>
                            <a:gd name="T2" fmla="*/ 0 w 918"/>
                            <a:gd name="T3" fmla="*/ 1413 h 1413"/>
                            <a:gd name="T4" fmla="*/ 0 w 918"/>
                            <a:gd name="T5" fmla="*/ 0 h 1413"/>
                            <a:gd name="T6" fmla="*/ 918 w 918"/>
                            <a:gd name="T7" fmla="*/ 0 h 1413"/>
                            <a:gd name="T8" fmla="*/ 918 w 918"/>
                            <a:gd name="T9" fmla="*/ 309 h 1413"/>
                            <a:gd name="T10" fmla="*/ 346 w 918"/>
                            <a:gd name="T11" fmla="*/ 309 h 1413"/>
                            <a:gd name="T12" fmla="*/ 346 w 918"/>
                            <a:gd name="T13" fmla="*/ 542 h 1413"/>
                            <a:gd name="T14" fmla="*/ 868 w 918"/>
                            <a:gd name="T15" fmla="*/ 542 h 1413"/>
                            <a:gd name="T16" fmla="*/ 868 w 918"/>
                            <a:gd name="T17" fmla="*/ 852 h 1413"/>
                            <a:gd name="T18" fmla="*/ 346 w 918"/>
                            <a:gd name="T19" fmla="*/ 852 h 1413"/>
                            <a:gd name="T20" fmla="*/ 346 w 918"/>
                            <a:gd name="T21" fmla="*/ 1104 h 1413"/>
                            <a:gd name="T22" fmla="*/ 918 w 918"/>
                            <a:gd name="T23" fmla="*/ 1104 h 1413"/>
                            <a:gd name="T24" fmla="*/ 918 w 918"/>
                            <a:gd name="T25" fmla="*/ 1413 h 1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18" h="1413">
                              <a:moveTo>
                                <a:pt x="918" y="1413"/>
                              </a:moveTo>
                              <a:lnTo>
                                <a:pt x="0" y="1413"/>
                              </a:lnTo>
                              <a:lnTo>
                                <a:pt x="0" y="0"/>
                              </a:lnTo>
                              <a:lnTo>
                                <a:pt x="918" y="0"/>
                              </a:lnTo>
                              <a:lnTo>
                                <a:pt x="918" y="309"/>
                              </a:lnTo>
                              <a:lnTo>
                                <a:pt x="346" y="309"/>
                              </a:lnTo>
                              <a:lnTo>
                                <a:pt x="346" y="542"/>
                              </a:lnTo>
                              <a:lnTo>
                                <a:pt x="868" y="542"/>
                              </a:lnTo>
                              <a:lnTo>
                                <a:pt x="868" y="852"/>
                              </a:lnTo>
                              <a:lnTo>
                                <a:pt x="346" y="852"/>
                              </a:lnTo>
                              <a:lnTo>
                                <a:pt x="346" y="1104"/>
                              </a:lnTo>
                              <a:lnTo>
                                <a:pt x="918" y="1104"/>
                              </a:lnTo>
                              <a:lnTo>
                                <a:pt x="918" y="141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10"/>
                      <wps:cNvSpPr>
                        <a:spLocks noEditPoints="1"/>
                      </wps:cNvSpPr>
                      <wps:spPr bwMode="auto">
                        <a:xfrm>
                          <a:off x="5724525" y="9525"/>
                          <a:ext cx="607060" cy="897255"/>
                        </a:xfrm>
                        <a:custGeom>
                          <a:avLst/>
                          <a:gdLst>
                            <a:gd name="T0" fmla="*/ 143 w 152"/>
                            <a:gd name="T1" fmla="*/ 128 h 224"/>
                            <a:gd name="T2" fmla="*/ 114 w 152"/>
                            <a:gd name="T3" fmla="*/ 113 h 224"/>
                            <a:gd name="T4" fmla="*/ 114 w 152"/>
                            <a:gd name="T5" fmla="*/ 113 h 224"/>
                            <a:gd name="T6" fmla="*/ 143 w 152"/>
                            <a:gd name="T7" fmla="*/ 96 h 224"/>
                            <a:gd name="T8" fmla="*/ 152 w 152"/>
                            <a:gd name="T9" fmla="*/ 60 h 224"/>
                            <a:gd name="T10" fmla="*/ 149 w 152"/>
                            <a:gd name="T11" fmla="*/ 36 h 224"/>
                            <a:gd name="T12" fmla="*/ 138 w 152"/>
                            <a:gd name="T13" fmla="*/ 17 h 224"/>
                            <a:gd name="T14" fmla="*/ 119 w 152"/>
                            <a:gd name="T15" fmla="*/ 4 h 224"/>
                            <a:gd name="T16" fmla="*/ 91 w 152"/>
                            <a:gd name="T17" fmla="*/ 0 h 224"/>
                            <a:gd name="T18" fmla="*/ 0 w 152"/>
                            <a:gd name="T19" fmla="*/ 0 h 224"/>
                            <a:gd name="T20" fmla="*/ 0 w 152"/>
                            <a:gd name="T21" fmla="*/ 224 h 224"/>
                            <a:gd name="T22" fmla="*/ 58 w 152"/>
                            <a:gd name="T23" fmla="*/ 224 h 224"/>
                            <a:gd name="T24" fmla="*/ 58 w 152"/>
                            <a:gd name="T25" fmla="*/ 134 h 224"/>
                            <a:gd name="T26" fmla="*/ 73 w 152"/>
                            <a:gd name="T27" fmla="*/ 134 h 224"/>
                            <a:gd name="T28" fmla="*/ 82 w 152"/>
                            <a:gd name="T29" fmla="*/ 136 h 224"/>
                            <a:gd name="T30" fmla="*/ 88 w 152"/>
                            <a:gd name="T31" fmla="*/ 141 h 224"/>
                            <a:gd name="T32" fmla="*/ 92 w 152"/>
                            <a:gd name="T33" fmla="*/ 150 h 224"/>
                            <a:gd name="T34" fmla="*/ 93 w 152"/>
                            <a:gd name="T35" fmla="*/ 166 h 224"/>
                            <a:gd name="T36" fmla="*/ 92 w 152"/>
                            <a:gd name="T37" fmla="*/ 181 h 224"/>
                            <a:gd name="T38" fmla="*/ 92 w 152"/>
                            <a:gd name="T39" fmla="*/ 190 h 224"/>
                            <a:gd name="T40" fmla="*/ 92 w 152"/>
                            <a:gd name="T41" fmla="*/ 202 h 224"/>
                            <a:gd name="T42" fmla="*/ 92 w 152"/>
                            <a:gd name="T43" fmla="*/ 213 h 224"/>
                            <a:gd name="T44" fmla="*/ 92 w 152"/>
                            <a:gd name="T45" fmla="*/ 224 h 224"/>
                            <a:gd name="T46" fmla="*/ 151 w 152"/>
                            <a:gd name="T47" fmla="*/ 224 h 224"/>
                            <a:gd name="T48" fmla="*/ 151 w 152"/>
                            <a:gd name="T49" fmla="*/ 164 h 224"/>
                            <a:gd name="T50" fmla="*/ 143 w 152"/>
                            <a:gd name="T51" fmla="*/ 128 h 224"/>
                            <a:gd name="T52" fmla="*/ 88 w 152"/>
                            <a:gd name="T53" fmla="*/ 87 h 224"/>
                            <a:gd name="T54" fmla="*/ 70 w 152"/>
                            <a:gd name="T55" fmla="*/ 95 h 224"/>
                            <a:gd name="T56" fmla="*/ 58 w 152"/>
                            <a:gd name="T57" fmla="*/ 95 h 224"/>
                            <a:gd name="T58" fmla="*/ 58 w 152"/>
                            <a:gd name="T59" fmla="*/ 42 h 224"/>
                            <a:gd name="T60" fmla="*/ 69 w 152"/>
                            <a:gd name="T61" fmla="*/ 42 h 224"/>
                            <a:gd name="T62" fmla="*/ 88 w 152"/>
                            <a:gd name="T63" fmla="*/ 48 h 224"/>
                            <a:gd name="T64" fmla="*/ 94 w 152"/>
                            <a:gd name="T65" fmla="*/ 68 h 224"/>
                            <a:gd name="T66" fmla="*/ 88 w 152"/>
                            <a:gd name="T67" fmla="*/ 87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52" h="224">
                              <a:moveTo>
                                <a:pt x="143" y="128"/>
                              </a:moveTo>
                              <a:cubicBezTo>
                                <a:pt x="138" y="120"/>
                                <a:pt x="128" y="115"/>
                                <a:pt x="114" y="113"/>
                              </a:cubicBezTo>
                              <a:cubicBezTo>
                                <a:pt x="114" y="113"/>
                                <a:pt x="114" y="113"/>
                                <a:pt x="114" y="113"/>
                              </a:cubicBezTo>
                              <a:cubicBezTo>
                                <a:pt x="128" y="111"/>
                                <a:pt x="137" y="105"/>
                                <a:pt x="143" y="96"/>
                              </a:cubicBezTo>
                              <a:cubicBezTo>
                                <a:pt x="149" y="87"/>
                                <a:pt x="152" y="75"/>
                                <a:pt x="152" y="60"/>
                              </a:cubicBezTo>
                              <a:cubicBezTo>
                                <a:pt x="152" y="51"/>
                                <a:pt x="151" y="43"/>
                                <a:pt x="149" y="36"/>
                              </a:cubicBezTo>
                              <a:cubicBezTo>
                                <a:pt x="147" y="28"/>
                                <a:pt x="143" y="22"/>
                                <a:pt x="138" y="17"/>
                              </a:cubicBezTo>
                              <a:cubicBezTo>
                                <a:pt x="134" y="11"/>
                                <a:pt x="127" y="7"/>
                                <a:pt x="119" y="4"/>
                              </a:cubicBezTo>
                              <a:cubicBezTo>
                                <a:pt x="111" y="1"/>
                                <a:pt x="102" y="0"/>
                                <a:pt x="9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224"/>
                                <a:pt x="0" y="224"/>
                                <a:pt x="0" y="224"/>
                              </a:cubicBezTo>
                              <a:cubicBezTo>
                                <a:pt x="58" y="224"/>
                                <a:pt x="58" y="224"/>
                                <a:pt x="58" y="224"/>
                              </a:cubicBezTo>
                              <a:cubicBezTo>
                                <a:pt x="58" y="134"/>
                                <a:pt x="58" y="134"/>
                                <a:pt x="58" y="134"/>
                              </a:cubicBezTo>
                              <a:cubicBezTo>
                                <a:pt x="73" y="134"/>
                                <a:pt x="73" y="134"/>
                                <a:pt x="73" y="134"/>
                              </a:cubicBezTo>
                              <a:cubicBezTo>
                                <a:pt x="77" y="134"/>
                                <a:pt x="80" y="135"/>
                                <a:pt x="82" y="136"/>
                              </a:cubicBezTo>
                              <a:cubicBezTo>
                                <a:pt x="85" y="136"/>
                                <a:pt x="87" y="138"/>
                                <a:pt x="88" y="141"/>
                              </a:cubicBezTo>
                              <a:cubicBezTo>
                                <a:pt x="90" y="143"/>
                                <a:pt x="91" y="146"/>
                                <a:pt x="92" y="150"/>
                              </a:cubicBezTo>
                              <a:cubicBezTo>
                                <a:pt x="92" y="155"/>
                                <a:pt x="93" y="160"/>
                                <a:pt x="93" y="166"/>
                              </a:cubicBezTo>
                              <a:cubicBezTo>
                                <a:pt x="92" y="181"/>
                                <a:pt x="92" y="181"/>
                                <a:pt x="92" y="181"/>
                              </a:cubicBezTo>
                              <a:cubicBezTo>
                                <a:pt x="92" y="183"/>
                                <a:pt x="92" y="186"/>
                                <a:pt x="92" y="190"/>
                              </a:cubicBezTo>
                              <a:cubicBezTo>
                                <a:pt x="92" y="193"/>
                                <a:pt x="92" y="197"/>
                                <a:pt x="92" y="202"/>
                              </a:cubicBezTo>
                              <a:cubicBezTo>
                                <a:pt x="92" y="206"/>
                                <a:pt x="92" y="209"/>
                                <a:pt x="92" y="213"/>
                              </a:cubicBezTo>
                              <a:cubicBezTo>
                                <a:pt x="92" y="218"/>
                                <a:pt x="92" y="220"/>
                                <a:pt x="92" y="224"/>
                              </a:cubicBezTo>
                              <a:cubicBezTo>
                                <a:pt x="151" y="224"/>
                                <a:pt x="151" y="224"/>
                                <a:pt x="151" y="224"/>
                              </a:cubicBezTo>
                              <a:cubicBezTo>
                                <a:pt x="151" y="164"/>
                                <a:pt x="151" y="164"/>
                                <a:pt x="151" y="164"/>
                              </a:cubicBezTo>
                              <a:cubicBezTo>
                                <a:pt x="151" y="149"/>
                                <a:pt x="148" y="137"/>
                                <a:pt x="143" y="128"/>
                              </a:cubicBezTo>
                              <a:close/>
                              <a:moveTo>
                                <a:pt x="88" y="87"/>
                              </a:moveTo>
                              <a:cubicBezTo>
                                <a:pt x="84" y="92"/>
                                <a:pt x="78" y="95"/>
                                <a:pt x="70" y="95"/>
                              </a:cubicBezTo>
                              <a:cubicBezTo>
                                <a:pt x="58" y="95"/>
                                <a:pt x="58" y="95"/>
                                <a:pt x="58" y="95"/>
                              </a:cubicBezTo>
                              <a:cubicBezTo>
                                <a:pt x="58" y="42"/>
                                <a:pt x="58" y="42"/>
                                <a:pt x="58" y="42"/>
                              </a:cubicBezTo>
                              <a:cubicBezTo>
                                <a:pt x="69" y="42"/>
                                <a:pt x="69" y="42"/>
                                <a:pt x="69" y="42"/>
                              </a:cubicBezTo>
                              <a:cubicBezTo>
                                <a:pt x="78" y="42"/>
                                <a:pt x="84" y="44"/>
                                <a:pt x="88" y="48"/>
                              </a:cubicBezTo>
                              <a:cubicBezTo>
                                <a:pt x="92" y="52"/>
                                <a:pt x="94" y="59"/>
                                <a:pt x="94" y="68"/>
                              </a:cubicBezTo>
                              <a:cubicBezTo>
                                <a:pt x="94" y="76"/>
                                <a:pt x="92" y="82"/>
                                <a:pt x="88" y="87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D47005" id="Group 19" o:spid="_x0000_s1026" style="position:absolute;margin-left:72.1pt;margin-top:22.7pt;width:123.3pt;height:17.85pt;z-index:251669504;mso-position-horizontal:right;mso-position-vertical-relative:page;mso-width-relative:margin;mso-height-relative:margin" coordsize="63315,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">
              <o:lock v:ext="edit" aspectratio="t"/>
              <v:rect id="Rectangle 4" o:spid="_x0000_s1027" style="position:absolute;top:6810;width:2235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<v:shape id="Freeform 5" o:spid="_x0000_s1028" style="position:absolute;left:2095;top:95;width:7588;height:8972;visibility:visible;mso-wrap-style:square;v-text-anchor:top" coordsize="1195,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" path="m1195,l774,883r,530l428,1413r,-530l,,377,,598,486,818,r377,xe" filled="f" stroked="f">
                <v:path arrowok="t" o:connecttype="custom" o:connectlocs="758825,0;491490,560705;491490,897255;271780,897255;271780,560705;0,0;239395,0;379730,308610;519430,0;758825,0" o:connectangles="0,0,0,0,0,0,0,0,0,0"/>
              </v:shape>
              <v:shape id="Freeform 6" o:spid="_x0000_s1029" style="position:absolute;left:11049;width:6781;height:9137;visibility:visible;mso-wrap-style:square;v-text-anchor:top" coordsize="17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" path="m170,114v,23,-1,39,-3,48c165,179,158,192,147,203v-16,16,-37,25,-62,25c60,228,39,219,22,203,12,192,5,179,2,162,,153,,137,,114,,91,,75,2,66,5,49,12,36,22,25,39,9,60,,85,v25,,46,9,62,25c158,36,165,49,167,66v2,9,3,25,3,48xm115,114v,-30,-3,-48,-8,-55c102,52,94,49,85,49,75,49,68,52,63,59v-6,7,-8,25,-8,55c55,143,57,161,63,168v5,7,12,11,22,11c94,179,102,175,107,168v5,-7,8,-25,8,-54xe" filled="f" stroked="f">
                <v:path arrowok="t" o:connecttype="custom" o:connectlocs="678180,456883;666212,649254;586426,813571;339090,913765;87764,813571;7979,649254;0,456883;7979,264511;87764,100194;339090,0;586426,100194;666212,264511;678180,456883;458769,456883;426854,236457;339090,196379;251326,236457;219411,456883;251326,673301;339090,717386;426854,673301;458769,456883" o:connectangles="0,0,0,0,0,0,0,0,0,0,0,0,0,0,0,0,0,0,0,0,0,0"/>
                <o:lock v:ext="edit" verticies="t"/>
              </v:shape>
              <v:shape id="Freeform 7" o:spid="_x0000_s1030" style="position:absolute;left:20955;top:95;width:6985;height:8972;visibility:visible;mso-wrap-style:square;v-text-anchor:top" coordsize="1100,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" path="m1100,1413r-302,l346,700r,713l,1413,,,302,,754,713,754,r346,l1100,1413xe" filled="f" stroked="f">
                <v:path arrowok="t" o:connecttype="custom" o:connectlocs="698500,897255;506730,897255;219710,444500;219710,897255;0,897255;0,0;191770,0;478790,452755;478790,0;698500,0;698500,897255" o:connectangles="0,0,0,0,0,0,0,0,0,0,0"/>
              </v:shape>
              <v:shape id="Freeform 8" o:spid="_x0000_s1031" style="position:absolute;left:32337;top:95;width:6623;height:8972;visibility:visible;mso-wrap-style:square;v-text-anchor:top" coordsize="166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" path="m166,112v,25,,41,-2,48c162,176,155,190,143,202v-15,14,-35,22,-60,22c,224,,224,,224,,,,,,,83,,83,,83,v25,,45,7,60,22c155,34,162,47,164,64v2,7,2,23,2,48xm111,112v,-28,-2,-45,-6,-50c100,53,91,49,79,49v-24,,-24,,-24,c55,175,55,175,55,175v24,,24,,24,c91,175,100,171,105,162v3,-3,4,-8,5,-13c111,142,111,130,111,112xe" filled="f" stroked="f">
                <v:path arrowok="t" o:connecttype="custom" o:connectlocs="662305,448628;654325,640896;570540,809132;331153,897255;0,897255;0,0;331153,0;570540,88123;654325,256359;662305,448628;442867,448628;418928,248347;315193,196275;219438,196275;219438,700980;315193,700980;418928,648908;438877,596835;442867,448628" o:connectangles="0,0,0,0,0,0,0,0,0,0,0,0,0,0,0,0,0,0,0"/>
                <o:lock v:ext="edit" verticies="t"/>
              </v:shape>
              <v:shape id="Freeform 9" o:spid="_x0000_s1032" style="position:absolute;left:44624;top:95;width:5829;height:8972;visibility:visible;mso-wrap-style:square;v-text-anchor:top" coordsize="918,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" path="m918,1413l,1413,,,918,r,309l346,309r,233l868,542r,310l346,852r,252l918,1104r,309xe" filled="f" stroked="f">
                <v:path arrowok="t" o:connecttype="custom" o:connectlocs="582930,897255;0,897255;0,0;582930,0;582930,196215;219710,196215;219710,344170;551180,344170;551180,541020;219710,541020;219710,701040;582930,701040;582930,897255" o:connectangles="0,0,0,0,0,0,0,0,0,0,0,0,0"/>
              </v:shape>
              <v:shape id="Freeform 10" o:spid="_x0000_s1033" style="position:absolute;left:57245;top:95;width:6070;height:8972;visibility:visible;mso-wrap-style:square;v-text-anchor:top" coordsize="15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" path="m143,128v-5,-8,-15,-13,-29,-15c114,113,114,113,114,113v14,-2,23,-8,29,-17c149,87,152,75,152,60v,-9,-1,-17,-3,-24c147,28,143,22,138,17,134,11,127,7,119,4,111,1,102,,91,,,,,,,,,224,,224,,224v58,,58,,58,c58,134,58,134,58,134v15,,15,,15,c77,134,80,135,82,136v3,,5,2,6,5c90,143,91,146,92,150v,5,1,10,1,16c92,181,92,181,92,181v,2,,5,,9c92,193,92,197,92,202v,4,,7,,11c92,218,92,220,92,224v59,,59,,59,c151,164,151,164,151,164v,-15,-3,-27,-8,-36xm88,87v-4,5,-10,8,-18,8c58,95,58,95,58,95v,-53,,-53,,-53c69,42,69,42,69,42v9,,15,2,19,6c92,52,94,59,94,68v,8,-2,14,-6,19xe" filled="f" stroked="f">
                <v:path arrowok="t" o:connecttype="custom" o:connectlocs="571116,512717;455295,452633;455295,452633;571116,384538;607060,240336;595079,144202;551147,68095;475264,16022;363437,0;0,0;0,897255;231641,897255;231641,536751;291549,536751;327493,544762;351456,564790;367431,600840;371425,664930;367431,725014;367431,761065;367431,809132;367431,853193;367431,897255;603066,897255;603066,656919;571116,512717;351456,348487;279567,380532;231641,380532;231641,168235;275573,168235;351456,192269;375419,272381;351456,348487" o:connectangles="0,0,0,0,0,0,0,0,0,0,0,0,0,0,0,0,0,0,0,0,0,0,0,0,0,0,0,0,0,0,0,0,0,0"/>
                <o:lock v:ext="edit" verticies="t"/>
              </v:shape>
              <w10:wrap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D6EE076"/>
    <w:lvl w:ilvl="0">
      <w:start w:val="1"/>
      <w:numFmt w:val="decimal"/>
      <w:pStyle w:val="ListNumber3"/>
      <w:lvlText w:val="%1."/>
      <w:lvlJc w:val="left"/>
      <w:pPr>
        <w:ind w:left="1418" w:hanging="284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628AACC8"/>
    <w:lvl w:ilvl="0">
      <w:start w:val="1"/>
      <w:numFmt w:val="decimal"/>
      <w:pStyle w:val="ListNumber2"/>
      <w:lvlText w:val="%1."/>
      <w:lvlJc w:val="left"/>
      <w:pPr>
        <w:ind w:left="851" w:hanging="284"/>
      </w:pPr>
      <w:rPr>
        <w:rFonts w:hint="default"/>
      </w:rPr>
    </w:lvl>
  </w:abstractNum>
  <w:abstractNum w:abstractNumId="2" w15:restartNumberingAfterBreak="0">
    <w:nsid w:val="FFFFFF82"/>
    <w:multiLevelType w:val="singleLevel"/>
    <w:tmpl w:val="B930EF5C"/>
    <w:lvl w:ilvl="0">
      <w:start w:val="1"/>
      <w:numFmt w:val="bullet"/>
      <w:pStyle w:val="ListBullet3"/>
      <w:lvlText w:val="–"/>
      <w:lvlJc w:val="left"/>
      <w:pPr>
        <w:ind w:left="851" w:firstLine="283"/>
      </w:pPr>
      <w:rPr>
        <w:rFonts w:ascii="Arial" w:hAnsi="Arial" w:hint="default"/>
        <w:color w:val="F5401E" w:themeColor="background2"/>
        <w:sz w:val="18"/>
        <w:szCs w:val="18"/>
      </w:rPr>
    </w:lvl>
  </w:abstractNum>
  <w:abstractNum w:abstractNumId="3" w15:restartNumberingAfterBreak="0">
    <w:nsid w:val="FFFFFF83"/>
    <w:multiLevelType w:val="singleLevel"/>
    <w:tmpl w:val="B03A3E10"/>
    <w:lvl w:ilvl="0">
      <w:start w:val="1"/>
      <w:numFmt w:val="bullet"/>
      <w:pStyle w:val="ListBullet2"/>
      <w:lvlText w:val=""/>
      <w:lvlJc w:val="left"/>
      <w:pPr>
        <w:ind w:left="851" w:hanging="284"/>
      </w:pPr>
      <w:rPr>
        <w:rFonts w:ascii="Symbol" w:hAnsi="Symbol" w:cs="Symbol" w:hint="default"/>
        <w:color w:val="F5401E" w:themeColor="background2"/>
      </w:rPr>
    </w:lvl>
  </w:abstractNum>
  <w:abstractNum w:abstractNumId="4" w15:restartNumberingAfterBreak="0">
    <w:nsid w:val="FFFFFF88"/>
    <w:multiLevelType w:val="singleLevel"/>
    <w:tmpl w:val="DF9C2418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14AC8A72"/>
    <w:lvl w:ilvl="0">
      <w:start w:val="1"/>
      <w:numFmt w:val="bullet"/>
      <w:pStyle w:val="ListBullet"/>
      <w:lvlText w:val="−"/>
      <w:lvlJc w:val="left"/>
      <w:pPr>
        <w:ind w:left="284" w:hanging="284"/>
      </w:pPr>
      <w:rPr>
        <w:rFonts w:ascii="Arial" w:hAnsi="Arial" w:hint="default"/>
        <w:color w:val="F5401E" w:themeColor="background2"/>
      </w:rPr>
    </w:lvl>
  </w:abstractNum>
  <w:abstractNum w:abstractNumId="6" w15:restartNumberingAfterBreak="0">
    <w:nsid w:val="1DFB6C74"/>
    <w:multiLevelType w:val="hybridMultilevel"/>
    <w:tmpl w:val="EEFE4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1330B"/>
    <w:multiLevelType w:val="hybridMultilevel"/>
    <w:tmpl w:val="6B202302"/>
    <w:lvl w:ilvl="0" w:tplc="CC9ABEF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229"/>
    <w:multiLevelType w:val="hybridMultilevel"/>
    <w:tmpl w:val="CACEEC22"/>
    <w:lvl w:ilvl="0" w:tplc="75E6861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8876415">
    <w:abstractNumId w:val="5"/>
  </w:num>
  <w:num w:numId="2" w16cid:durableId="1203128942">
    <w:abstractNumId w:val="3"/>
  </w:num>
  <w:num w:numId="3" w16cid:durableId="1905027230">
    <w:abstractNumId w:val="4"/>
  </w:num>
  <w:num w:numId="4" w16cid:durableId="234820924">
    <w:abstractNumId w:val="1"/>
  </w:num>
  <w:num w:numId="5" w16cid:durableId="1054500820">
    <w:abstractNumId w:val="0"/>
  </w:num>
  <w:num w:numId="6" w16cid:durableId="301204139">
    <w:abstractNumId w:val="2"/>
  </w:num>
  <w:num w:numId="7" w16cid:durableId="1820804922">
    <w:abstractNumId w:val="7"/>
  </w:num>
  <w:num w:numId="8" w16cid:durableId="709770846">
    <w:abstractNumId w:val="6"/>
  </w:num>
  <w:num w:numId="9" w16cid:durableId="1715613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A1"/>
    <w:rsid w:val="00016B1D"/>
    <w:rsid w:val="0002276A"/>
    <w:rsid w:val="00022AF9"/>
    <w:rsid w:val="00032F74"/>
    <w:rsid w:val="000732EC"/>
    <w:rsid w:val="000733CF"/>
    <w:rsid w:val="000E7220"/>
    <w:rsid w:val="0010387B"/>
    <w:rsid w:val="00141337"/>
    <w:rsid w:val="00160041"/>
    <w:rsid w:val="00170C1C"/>
    <w:rsid w:val="00185D8D"/>
    <w:rsid w:val="001937C8"/>
    <w:rsid w:val="001B5FC2"/>
    <w:rsid w:val="001C353F"/>
    <w:rsid w:val="0020068F"/>
    <w:rsid w:val="0020247C"/>
    <w:rsid w:val="00211399"/>
    <w:rsid w:val="00213372"/>
    <w:rsid w:val="002347C1"/>
    <w:rsid w:val="00237C39"/>
    <w:rsid w:val="00250A06"/>
    <w:rsid w:val="00282EB2"/>
    <w:rsid w:val="002A1AD8"/>
    <w:rsid w:val="002B08BC"/>
    <w:rsid w:val="002F6976"/>
    <w:rsid w:val="00314633"/>
    <w:rsid w:val="00340724"/>
    <w:rsid w:val="00371BEE"/>
    <w:rsid w:val="003811E9"/>
    <w:rsid w:val="003B0A5C"/>
    <w:rsid w:val="003B4203"/>
    <w:rsid w:val="003C731C"/>
    <w:rsid w:val="00402A85"/>
    <w:rsid w:val="004058D8"/>
    <w:rsid w:val="00427021"/>
    <w:rsid w:val="00437289"/>
    <w:rsid w:val="0044347D"/>
    <w:rsid w:val="00456846"/>
    <w:rsid w:val="00470777"/>
    <w:rsid w:val="0047631A"/>
    <w:rsid w:val="004B09E4"/>
    <w:rsid w:val="004E78ED"/>
    <w:rsid w:val="00523993"/>
    <w:rsid w:val="005627AA"/>
    <w:rsid w:val="0059289F"/>
    <w:rsid w:val="00595E90"/>
    <w:rsid w:val="005A1ADD"/>
    <w:rsid w:val="005B4060"/>
    <w:rsid w:val="005E1E01"/>
    <w:rsid w:val="005E240E"/>
    <w:rsid w:val="005F567D"/>
    <w:rsid w:val="006155A0"/>
    <w:rsid w:val="00633EC6"/>
    <w:rsid w:val="00654735"/>
    <w:rsid w:val="00662BC4"/>
    <w:rsid w:val="0067763C"/>
    <w:rsid w:val="006865E5"/>
    <w:rsid w:val="006B0C0F"/>
    <w:rsid w:val="006C02C8"/>
    <w:rsid w:val="006F4850"/>
    <w:rsid w:val="0072603C"/>
    <w:rsid w:val="007500D5"/>
    <w:rsid w:val="007563F4"/>
    <w:rsid w:val="00766D5D"/>
    <w:rsid w:val="00767066"/>
    <w:rsid w:val="00772CAE"/>
    <w:rsid w:val="00775CF4"/>
    <w:rsid w:val="007C1C50"/>
    <w:rsid w:val="0082249A"/>
    <w:rsid w:val="00850A84"/>
    <w:rsid w:val="00864A66"/>
    <w:rsid w:val="00871AE7"/>
    <w:rsid w:val="00890907"/>
    <w:rsid w:val="008A64D5"/>
    <w:rsid w:val="008A7A67"/>
    <w:rsid w:val="008B0BFB"/>
    <w:rsid w:val="008C1D62"/>
    <w:rsid w:val="008C2A1B"/>
    <w:rsid w:val="008E3042"/>
    <w:rsid w:val="008E363C"/>
    <w:rsid w:val="008E474A"/>
    <w:rsid w:val="008F2E2C"/>
    <w:rsid w:val="00905D08"/>
    <w:rsid w:val="00930A07"/>
    <w:rsid w:val="00953B3C"/>
    <w:rsid w:val="009574C5"/>
    <w:rsid w:val="009657EE"/>
    <w:rsid w:val="009749F4"/>
    <w:rsid w:val="009750B7"/>
    <w:rsid w:val="009769BE"/>
    <w:rsid w:val="00980B25"/>
    <w:rsid w:val="009A3675"/>
    <w:rsid w:val="009B6036"/>
    <w:rsid w:val="009D14F3"/>
    <w:rsid w:val="009D2183"/>
    <w:rsid w:val="00A10E55"/>
    <w:rsid w:val="00A95FD6"/>
    <w:rsid w:val="00AA120E"/>
    <w:rsid w:val="00AA4B17"/>
    <w:rsid w:val="00AA5DA1"/>
    <w:rsid w:val="00AB7D6C"/>
    <w:rsid w:val="00AF12C8"/>
    <w:rsid w:val="00B21686"/>
    <w:rsid w:val="00B2699C"/>
    <w:rsid w:val="00B26F79"/>
    <w:rsid w:val="00B31197"/>
    <w:rsid w:val="00B31B44"/>
    <w:rsid w:val="00B539CC"/>
    <w:rsid w:val="00B53DE2"/>
    <w:rsid w:val="00B65C55"/>
    <w:rsid w:val="00B71FFF"/>
    <w:rsid w:val="00BA2C94"/>
    <w:rsid w:val="00BC7731"/>
    <w:rsid w:val="00BD24AE"/>
    <w:rsid w:val="00BE06F3"/>
    <w:rsid w:val="00BF1A9D"/>
    <w:rsid w:val="00C172DC"/>
    <w:rsid w:val="00C44F4F"/>
    <w:rsid w:val="00C50B93"/>
    <w:rsid w:val="00C560AD"/>
    <w:rsid w:val="00C66547"/>
    <w:rsid w:val="00C73E67"/>
    <w:rsid w:val="00C846BB"/>
    <w:rsid w:val="00CB7435"/>
    <w:rsid w:val="00CC14A6"/>
    <w:rsid w:val="00CD6325"/>
    <w:rsid w:val="00CE70A6"/>
    <w:rsid w:val="00CF5A7B"/>
    <w:rsid w:val="00D170C6"/>
    <w:rsid w:val="00D23618"/>
    <w:rsid w:val="00D6452F"/>
    <w:rsid w:val="00D671B3"/>
    <w:rsid w:val="00D70D67"/>
    <w:rsid w:val="00D90682"/>
    <w:rsid w:val="00DA4C1F"/>
    <w:rsid w:val="00DA773B"/>
    <w:rsid w:val="00DD2001"/>
    <w:rsid w:val="00DF1169"/>
    <w:rsid w:val="00E0283E"/>
    <w:rsid w:val="00E32473"/>
    <w:rsid w:val="00E40FF4"/>
    <w:rsid w:val="00E41C90"/>
    <w:rsid w:val="00E50611"/>
    <w:rsid w:val="00E916B4"/>
    <w:rsid w:val="00E942BD"/>
    <w:rsid w:val="00EA35A4"/>
    <w:rsid w:val="00F12422"/>
    <w:rsid w:val="00F427BA"/>
    <w:rsid w:val="00F85F45"/>
    <w:rsid w:val="00F906EA"/>
    <w:rsid w:val="00F947C2"/>
    <w:rsid w:val="00F958DD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D0EDCF"/>
  <w15:chartTrackingRefBased/>
  <w15:docId w15:val="{C3AE3412-3E1A-4F8B-A79E-F0123207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4" w:semiHidden="1" w:unhideWhenUsed="1"/>
    <w:lsdException w:name="List Bullet 5" w:semiHidden="1" w:unhideWhenUsed="1"/>
    <w:lsdException w:name="List Number 2" w:qFormat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40724"/>
    <w:pPr>
      <w:spacing w:line="260" w:lineRule="atLeast"/>
    </w:pPr>
    <w:rPr>
      <w:color w:val="323638" w:themeColor="text2"/>
      <w:sz w:val="21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21686"/>
    <w:pPr>
      <w:spacing w:line="280" w:lineRule="atLeast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2C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D70D67"/>
    <w:pPr>
      <w:keepNext/>
      <w:keepLines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70D67"/>
    <w:pPr>
      <w:keepNext/>
      <w:keepLines/>
      <w:outlineLvl w:val="3"/>
    </w:pPr>
    <w:rPr>
      <w:rFonts w:eastAsiaTheme="majorEastAsia" w:cstheme="majorBidi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D23618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23618"/>
    <w:pPr>
      <w:keepNext/>
      <w:keepLines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23618"/>
    <w:pPr>
      <w:keepNext/>
      <w:keepLines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23618"/>
    <w:pPr>
      <w:keepNext/>
      <w:keepLines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23618"/>
    <w:pPr>
      <w:keepNext/>
      <w:keepLines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686"/>
    <w:rPr>
      <w:rFonts w:asciiTheme="majorHAnsi" w:hAnsiTheme="majorHAnsi"/>
      <w:b/>
      <w:color w:val="323638" w:themeColor="text2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02C8"/>
    <w:rPr>
      <w:b/>
      <w:color w:val="323638" w:themeColor="text2"/>
      <w:sz w:val="21"/>
    </w:rPr>
  </w:style>
  <w:style w:type="paragraph" w:styleId="ListBullet">
    <w:name w:val="List Bullet"/>
    <w:basedOn w:val="Normal"/>
    <w:uiPriority w:val="99"/>
    <w:qFormat/>
    <w:rsid w:val="009D14F3"/>
    <w:pPr>
      <w:numPr>
        <w:numId w:val="1"/>
      </w:numPr>
      <w:spacing w:after="113"/>
    </w:pPr>
  </w:style>
  <w:style w:type="paragraph" w:styleId="ListBullet2">
    <w:name w:val="List Bullet 2"/>
    <w:basedOn w:val="Normal"/>
    <w:uiPriority w:val="99"/>
    <w:qFormat/>
    <w:rsid w:val="009D14F3"/>
    <w:pPr>
      <w:numPr>
        <w:numId w:val="2"/>
      </w:numPr>
      <w:spacing w:after="113"/>
    </w:pPr>
  </w:style>
  <w:style w:type="paragraph" w:styleId="ListNumber">
    <w:name w:val="List Number"/>
    <w:basedOn w:val="Normal"/>
    <w:uiPriority w:val="99"/>
    <w:qFormat/>
    <w:rsid w:val="00662BC4"/>
    <w:pPr>
      <w:numPr>
        <w:numId w:val="3"/>
      </w:numPr>
      <w:spacing w:after="113"/>
    </w:pPr>
  </w:style>
  <w:style w:type="paragraph" w:styleId="ListNumber2">
    <w:name w:val="List Number 2"/>
    <w:basedOn w:val="Normal"/>
    <w:uiPriority w:val="99"/>
    <w:qFormat/>
    <w:rsid w:val="00662BC4"/>
    <w:pPr>
      <w:numPr>
        <w:numId w:val="4"/>
      </w:numPr>
      <w:spacing w:after="113"/>
    </w:pPr>
  </w:style>
  <w:style w:type="character" w:customStyle="1" w:styleId="Heading3Char">
    <w:name w:val="Heading 3 Char"/>
    <w:basedOn w:val="DefaultParagraphFont"/>
    <w:link w:val="Heading3"/>
    <w:uiPriority w:val="9"/>
    <w:rsid w:val="00D70D67"/>
    <w:rPr>
      <w:rFonts w:eastAsiaTheme="majorEastAsia" w:cstheme="majorBidi"/>
      <w:i/>
      <w:color w:val="323638" w:themeColor="tex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0D67"/>
    <w:rPr>
      <w:rFonts w:eastAsiaTheme="majorEastAsia" w:cstheme="majorBidi"/>
      <w:iCs/>
      <w:color w:val="323638" w:themeColor="text2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66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6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6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66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66"/>
    <w:rPr>
      <w:rFonts w:asciiTheme="majorHAnsi" w:eastAsiaTheme="majorEastAsia" w:hAnsiTheme="majorHAnsi" w:cstheme="majorBidi"/>
      <w:i/>
      <w:iCs/>
      <w:sz w:val="21"/>
      <w:szCs w:val="21"/>
    </w:rPr>
  </w:style>
  <w:style w:type="table" w:styleId="TableGrid">
    <w:name w:val="Table Grid"/>
    <w:basedOn w:val="TableNormal"/>
    <w:uiPriority w:val="39"/>
    <w:rsid w:val="00654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qFormat/>
    <w:rsid w:val="006C02C8"/>
    <w:pPr>
      <w:spacing w:after="20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rsid w:val="00B311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197"/>
  </w:style>
  <w:style w:type="paragraph" w:styleId="Footer">
    <w:name w:val="footer"/>
    <w:basedOn w:val="Normal"/>
    <w:link w:val="FooterChar"/>
    <w:uiPriority w:val="99"/>
    <w:rsid w:val="008C2A1B"/>
    <w:pPr>
      <w:tabs>
        <w:tab w:val="center" w:pos="4820"/>
        <w:tab w:val="right" w:pos="10488"/>
      </w:tabs>
      <w:spacing w:line="200" w:lineRule="atLeast"/>
    </w:pPr>
    <w:rPr>
      <w:spacing w:val="8"/>
      <w:kern w:val="12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2A1B"/>
    <w:rPr>
      <w:color w:val="323638" w:themeColor="text2"/>
      <w:spacing w:val="8"/>
      <w:kern w:val="1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5A0"/>
    <w:rPr>
      <w:color w:val="F5401E" w:themeColor="background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FD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rsid w:val="00BD24AE"/>
    <w:pPr>
      <w:spacing w:after="113"/>
    </w:pPr>
  </w:style>
  <w:style w:type="character" w:customStyle="1" w:styleId="BodyTextChar">
    <w:name w:val="Body Text Char"/>
    <w:basedOn w:val="DefaultParagraphFont"/>
    <w:link w:val="BodyText"/>
    <w:uiPriority w:val="99"/>
    <w:rsid w:val="00BD24AE"/>
    <w:rPr>
      <w:color w:val="323638" w:themeColor="text2"/>
      <w:sz w:val="20"/>
    </w:rPr>
  </w:style>
  <w:style w:type="paragraph" w:styleId="ListNumber3">
    <w:name w:val="List Number 3"/>
    <w:basedOn w:val="Normal"/>
    <w:uiPriority w:val="99"/>
    <w:rsid w:val="00662BC4"/>
    <w:pPr>
      <w:numPr>
        <w:numId w:val="5"/>
      </w:numPr>
      <w:spacing w:after="113"/>
    </w:pPr>
  </w:style>
  <w:style w:type="paragraph" w:styleId="ListBullet3">
    <w:name w:val="List Bullet 3"/>
    <w:basedOn w:val="Normal"/>
    <w:uiPriority w:val="99"/>
    <w:rsid w:val="009D14F3"/>
    <w:pPr>
      <w:numPr>
        <w:numId w:val="6"/>
      </w:numPr>
      <w:spacing w:after="113" w:line="280" w:lineRule="atLeast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32473"/>
    <w:pPr>
      <w:tabs>
        <w:tab w:val="right" w:pos="6804"/>
      </w:tabs>
      <w:spacing w:before="360" w:after="100" w:line="280" w:lineRule="atLeast"/>
      <w:ind w:right="3742"/>
    </w:pPr>
    <w:rPr>
      <w:b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32F74"/>
    <w:pPr>
      <w:tabs>
        <w:tab w:val="right" w:pos="6804"/>
      </w:tabs>
      <w:spacing w:after="100" w:line="280" w:lineRule="atLeast"/>
      <w:ind w:left="454" w:right="3741"/>
    </w:pPr>
    <w:rPr>
      <w:noProof/>
      <w:sz w:val="20"/>
    </w:rPr>
  </w:style>
  <w:style w:type="paragraph" w:styleId="TOCHeading">
    <w:name w:val="TOC Heading"/>
    <w:basedOn w:val="Heading1"/>
    <w:next w:val="Normal"/>
    <w:uiPriority w:val="39"/>
    <w:qFormat/>
    <w:rsid w:val="006C02C8"/>
    <w:pPr>
      <w:keepNext/>
      <w:keepLines/>
      <w:spacing w:after="397" w:line="440" w:lineRule="atLeast"/>
      <w:outlineLvl w:val="9"/>
    </w:pPr>
    <w:rPr>
      <w:rFonts w:eastAsiaTheme="majorEastAsia" w:cstheme="majorBidi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32F74"/>
    <w:pPr>
      <w:spacing w:after="100"/>
      <w:ind w:left="420"/>
    </w:pPr>
  </w:style>
  <w:style w:type="table" w:customStyle="1" w:styleId="Yondertablestyle">
    <w:name w:val="Yonder table style"/>
    <w:basedOn w:val="TableNormal"/>
    <w:uiPriority w:val="99"/>
    <w:rsid w:val="00B31B44"/>
    <w:rPr>
      <w:sz w:val="16"/>
      <w:szCs w:val="18"/>
    </w:rPr>
    <w:tblPr>
      <w:tblInd w:w="0" w:type="nil"/>
      <w:tblBorders>
        <w:top w:val="single" w:sz="2" w:space="0" w:color="323638" w:themeColor="text2"/>
        <w:left w:val="single" w:sz="2" w:space="0" w:color="323638" w:themeColor="text2"/>
        <w:bottom w:val="single" w:sz="2" w:space="0" w:color="323638" w:themeColor="text2"/>
        <w:right w:val="single" w:sz="2" w:space="0" w:color="323638" w:themeColor="text2"/>
        <w:insideH w:val="single" w:sz="2" w:space="0" w:color="323638" w:themeColor="text2"/>
        <w:insideV w:val="single" w:sz="2" w:space="0" w:color="323638" w:themeColor="text2"/>
      </w:tblBorders>
      <w:tblCellMar>
        <w:top w:w="85" w:type="dxa"/>
        <w:left w:w="113" w:type="dxa"/>
        <w:bottom w:w="85" w:type="dxa"/>
        <w:right w:w="113" w:type="dxa"/>
      </w:tblCellMar>
    </w:tblPr>
    <w:tblStylePr w:type="firstRow">
      <w:rPr>
        <w:rFonts w:ascii="Open Sans" w:hAnsi="Open Sans" w:cs="Open Sans" w:hint="default"/>
        <w:b/>
        <w:caps/>
        <w:smallCaps w:val="0"/>
        <w:color w:val="323638" w:themeColor="text2"/>
      </w:rPr>
      <w:tblPr/>
      <w:tcPr>
        <w:tcBorders>
          <w:top w:val="single" w:sz="2" w:space="0" w:color="323638" w:themeColor="text2"/>
          <w:left w:val="single" w:sz="2" w:space="0" w:color="323638" w:themeColor="text2"/>
          <w:bottom w:val="single" w:sz="2" w:space="0" w:color="323638" w:themeColor="text2"/>
          <w:right w:val="single" w:sz="2" w:space="0" w:color="323638" w:themeColor="text2"/>
          <w:insideH w:val="single" w:sz="2" w:space="0" w:color="323638" w:themeColor="text2"/>
          <w:insideV w:val="single" w:sz="2" w:space="0" w:color="323638" w:themeColor="text2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AA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onder\Box\Ethan%20Nguyen%20-%20Personal\Yonder_A4%20General%20(SF)%20template.dotx" TargetMode="External"/></Relationships>
</file>

<file path=word/theme/theme1.xml><?xml version="1.0" encoding="utf-8"?>
<a:theme xmlns:a="http://schemas.openxmlformats.org/drawingml/2006/main" name="Office Theme">
  <a:themeElements>
    <a:clrScheme name="Yonder colour theme">
      <a:dk1>
        <a:sysClr val="windowText" lastClr="000000"/>
      </a:dk1>
      <a:lt1>
        <a:sysClr val="window" lastClr="FFFFFF"/>
      </a:lt1>
      <a:dk2>
        <a:srgbClr val="323638"/>
      </a:dk2>
      <a:lt2>
        <a:srgbClr val="F5401E"/>
      </a:lt2>
      <a:accent1>
        <a:srgbClr val="F5401E"/>
      </a:accent1>
      <a:accent2>
        <a:srgbClr val="9CE4E8"/>
      </a:accent2>
      <a:accent3>
        <a:srgbClr val="F6F47C"/>
      </a:accent3>
      <a:accent4>
        <a:srgbClr val="E8D6C9"/>
      </a:accent4>
      <a:accent5>
        <a:srgbClr val="323638"/>
      </a:accent5>
      <a:accent6>
        <a:srgbClr val="D1D9D9"/>
      </a:accent6>
      <a:hlink>
        <a:srgbClr val="F5401E"/>
      </a:hlink>
      <a:folHlink>
        <a:srgbClr val="333B39"/>
      </a:folHlink>
    </a:clrScheme>
    <a:fontScheme name="Yonder System Font Theme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schemeClr val="tx2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3BD4F-8C16-4738-B39A-73F1798C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Yonder_A4 General (SF) template.dotx</Template>
  <TotalTime>0</TotalTime>
  <Pages>1</Pages>
  <Words>241</Words>
  <Characters>1151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Nguyen</dc:creator>
  <cp:keywords/>
  <dc:description/>
  <cp:lastModifiedBy>Anh Tu Tran</cp:lastModifiedBy>
  <cp:revision>33</cp:revision>
  <dcterms:created xsi:type="dcterms:W3CDTF">2022-08-09T11:18:00Z</dcterms:created>
  <dcterms:modified xsi:type="dcterms:W3CDTF">2024-11-27T14:45:00Z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b9bc2813d66b825baa773effeb6b710f0d8a88910af55d9e46a67e0f499e92f8</vt:lpwstr>
  </property>
</Properties>
</file>